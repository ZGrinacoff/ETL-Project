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1B1B5" w14:textId="22A5FC07" w:rsidR="005C6D45" w:rsidRDefault="00E45AE9">
      <w:pPr>
        <w:pStyle w:val="Title"/>
        <w:rPr>
          <w:sz w:val="72"/>
          <w:szCs w:val="72"/>
        </w:rPr>
      </w:pPr>
      <w:r>
        <w:rPr>
          <w:sz w:val="72"/>
          <w:szCs w:val="72"/>
        </w:rPr>
        <w:t>Walmart Weekly Sales</w:t>
      </w:r>
      <w:r w:rsidR="00876E3F">
        <w:rPr>
          <w:sz w:val="72"/>
          <w:szCs w:val="72"/>
        </w:rPr>
        <w:t>:</w:t>
      </w:r>
      <w:bookmarkStart w:id="0" w:name="_GoBack"/>
      <w:bookmarkEnd w:id="0"/>
      <w:r w:rsidR="00BF2331">
        <w:rPr>
          <w:sz w:val="72"/>
          <w:szCs w:val="72"/>
        </w:rPr>
        <w:br/>
      </w:r>
      <w:r>
        <w:rPr>
          <w:sz w:val="72"/>
          <w:szCs w:val="72"/>
        </w:rPr>
        <w:t>PostgreSQL ETL Documentation</w:t>
      </w:r>
    </w:p>
    <w:p w14:paraId="38C0F53F" w14:textId="25E9B513" w:rsidR="00617D63" w:rsidRDefault="00E45AE9">
      <w:bookmarkStart w:id="1" w:name="_Hlk487785372"/>
      <w:bookmarkEnd w:id="1"/>
      <w:r>
        <w:t>Data Sets: Data is extracted from the Kaggle Walmart Retail Analytics Competition as CSV files. A total of 3 data sets; sales data-set.csv, Features data set.csv, and stores data-set.csv</w:t>
      </w:r>
      <w:r w:rsidR="00980085">
        <w:t>.</w:t>
      </w:r>
      <w:r>
        <w:t xml:space="preserve"> An additional CSV file, holidays.csv, was created in Excel to help identify which holiday fell on a given date.</w:t>
      </w:r>
    </w:p>
    <w:p w14:paraId="11D458C5" w14:textId="1A5E4041" w:rsidR="00E45AE9" w:rsidRDefault="00E45AE9"/>
    <w:p w14:paraId="6C91C345" w14:textId="2C14AEBD" w:rsidR="00E45AE9" w:rsidRDefault="00E45AE9" w:rsidP="00E45AE9">
      <w:r>
        <w:t>ETL Objectives:</w:t>
      </w:r>
    </w:p>
    <w:p w14:paraId="56BA64FE" w14:textId="0E505121" w:rsidR="006222DB" w:rsidRDefault="006222DB" w:rsidP="00E45AE9">
      <w:pPr>
        <w:pStyle w:val="ListParagraph"/>
        <w:numPr>
          <w:ilvl w:val="0"/>
          <w:numId w:val="34"/>
        </w:numPr>
      </w:pPr>
      <w:r>
        <w:t xml:space="preserve">Create new PostgreSQL database in </w:t>
      </w:r>
      <w:proofErr w:type="spellStart"/>
      <w:r>
        <w:t>PGAdmin</w:t>
      </w:r>
      <w:proofErr w:type="spellEnd"/>
      <w:r>
        <w:t xml:space="preserve"> called </w:t>
      </w:r>
      <w:proofErr w:type="spellStart"/>
      <w:r>
        <w:t>retail_db</w:t>
      </w:r>
      <w:proofErr w:type="spellEnd"/>
      <w:r>
        <w:t>, with Schema for 4 tables developed in Quick Database Diagrams.</w:t>
      </w:r>
    </w:p>
    <w:p w14:paraId="6F7D4DAD" w14:textId="6A298AB0" w:rsidR="00E45AE9" w:rsidRDefault="00E45AE9" w:rsidP="00E45AE9">
      <w:pPr>
        <w:pStyle w:val="ListParagraph"/>
        <w:numPr>
          <w:ilvl w:val="0"/>
          <w:numId w:val="34"/>
        </w:numPr>
      </w:pPr>
      <w:r>
        <w:t xml:space="preserve">Extract all 4 CSV files to a different Pandas </w:t>
      </w:r>
      <w:proofErr w:type="spellStart"/>
      <w:r>
        <w:t>Dataframe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Notebooks.</w:t>
      </w:r>
    </w:p>
    <w:p w14:paraId="1E310A87" w14:textId="77777777" w:rsidR="006222DB" w:rsidRDefault="00E45AE9" w:rsidP="00E45AE9">
      <w:pPr>
        <w:pStyle w:val="ListParagraph"/>
        <w:numPr>
          <w:ilvl w:val="0"/>
          <w:numId w:val="34"/>
        </w:numPr>
      </w:pPr>
      <w:r>
        <w:t xml:space="preserve">Transform each </w:t>
      </w:r>
      <w:proofErr w:type="spellStart"/>
      <w:r>
        <w:t>Dataframe</w:t>
      </w:r>
      <w:proofErr w:type="spellEnd"/>
      <w:r>
        <w:t xml:space="preserve"> to match</w:t>
      </w:r>
      <w:r w:rsidR="006222DB">
        <w:t xml:space="preserve"> to Schema for PostgreSQL </w:t>
      </w:r>
      <w:proofErr w:type="spellStart"/>
      <w:r w:rsidR="006222DB">
        <w:t>retail_db</w:t>
      </w:r>
      <w:proofErr w:type="spellEnd"/>
      <w:r w:rsidR="006222DB">
        <w:t xml:space="preserve"> database.</w:t>
      </w:r>
    </w:p>
    <w:p w14:paraId="0554E834" w14:textId="4BDC7200" w:rsidR="00E45AE9" w:rsidRDefault="006222DB" w:rsidP="00E45AE9">
      <w:pPr>
        <w:pStyle w:val="ListParagraph"/>
        <w:numPr>
          <w:ilvl w:val="0"/>
          <w:numId w:val="34"/>
        </w:numPr>
      </w:pPr>
      <w:r>
        <w:t xml:space="preserve">Load transformed </w:t>
      </w:r>
      <w:proofErr w:type="spellStart"/>
      <w:r>
        <w:t>Dataframes</w:t>
      </w:r>
      <w:proofErr w:type="spellEnd"/>
      <w:r>
        <w:t xml:space="preserve"> to PostgreSQL </w:t>
      </w:r>
      <w:proofErr w:type="spellStart"/>
      <w:r>
        <w:t>retail_db</w:t>
      </w:r>
      <w:proofErr w:type="spellEnd"/>
      <w:r>
        <w:t xml:space="preserve">, via Pandas </w:t>
      </w:r>
      <w:proofErr w:type="spellStart"/>
      <w:r>
        <w:t>to_sql</w:t>
      </w:r>
      <w:proofErr w:type="spellEnd"/>
      <w:r>
        <w:t xml:space="preserve"> function and </w:t>
      </w:r>
      <w:proofErr w:type="spellStart"/>
      <w:r>
        <w:t>SQLAlchemy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Notebook.</w:t>
      </w:r>
      <w:r w:rsidR="00E45AE9">
        <w:t xml:space="preserve"> </w:t>
      </w:r>
    </w:p>
    <w:p w14:paraId="101DAD11" w14:textId="6A9A020C" w:rsidR="005C6D45" w:rsidRDefault="006222DB">
      <w:pPr>
        <w:pStyle w:val="Heading1"/>
      </w:pPr>
      <w:r>
        <w:t>Data Extraction</w:t>
      </w:r>
    </w:p>
    <w:p w14:paraId="596DE98A" w14:textId="2808740F" w:rsidR="005C6D45" w:rsidRDefault="00306820" w:rsidP="00306820">
      <w:pPr>
        <w:pStyle w:val="ListParagraph"/>
        <w:numPr>
          <w:ilvl w:val="0"/>
          <w:numId w:val="36"/>
        </w:numPr>
      </w:pPr>
      <w:proofErr w:type="spellStart"/>
      <w:r>
        <w:t>Jupyter</w:t>
      </w:r>
      <w:proofErr w:type="spellEnd"/>
      <w:r>
        <w:t xml:space="preserve"> Notebook created for Project.</w:t>
      </w:r>
    </w:p>
    <w:p w14:paraId="26EDFABE" w14:textId="77777777" w:rsidR="00306820" w:rsidRDefault="00306820" w:rsidP="00306820">
      <w:pPr>
        <w:pStyle w:val="ListParagraph"/>
      </w:pPr>
    </w:p>
    <w:p w14:paraId="6759277B" w14:textId="56CD8ED9" w:rsidR="00306820" w:rsidRDefault="00306820" w:rsidP="00306820">
      <w:pPr>
        <w:pStyle w:val="ListParagraph"/>
        <w:numPr>
          <w:ilvl w:val="0"/>
          <w:numId w:val="36"/>
        </w:numPr>
      </w:pPr>
      <w:r>
        <w:t>Dependencies:</w:t>
      </w:r>
    </w:p>
    <w:p w14:paraId="1B5CC209" w14:textId="2235444A" w:rsidR="00306820" w:rsidRDefault="00306820" w:rsidP="00306820">
      <w:pPr>
        <w:pStyle w:val="ListParagraph"/>
        <w:numPr>
          <w:ilvl w:val="1"/>
          <w:numId w:val="36"/>
        </w:numPr>
      </w:pPr>
      <w:r>
        <w:t>Pandas</w:t>
      </w:r>
    </w:p>
    <w:p w14:paraId="708993DC" w14:textId="3A79731D" w:rsidR="00306820" w:rsidRDefault="00306820" w:rsidP="00306820">
      <w:pPr>
        <w:pStyle w:val="ListParagraph"/>
        <w:numPr>
          <w:ilvl w:val="2"/>
          <w:numId w:val="36"/>
        </w:numPr>
      </w:pPr>
      <w:proofErr w:type="spellStart"/>
      <w:r>
        <w:t>Dataframe</w:t>
      </w:r>
      <w:proofErr w:type="spellEnd"/>
      <w:r>
        <w:t xml:space="preserve"> Functions</w:t>
      </w:r>
    </w:p>
    <w:p w14:paraId="586E52CC" w14:textId="6041EC2F" w:rsidR="00306820" w:rsidRDefault="00306820" w:rsidP="00306820">
      <w:pPr>
        <w:pStyle w:val="ListParagraph"/>
        <w:numPr>
          <w:ilvl w:val="1"/>
          <w:numId w:val="36"/>
        </w:numPr>
      </w:pPr>
      <w:r>
        <w:t>Datetime</w:t>
      </w:r>
    </w:p>
    <w:p w14:paraId="5C0EC04F" w14:textId="55C2F2C0" w:rsidR="00306820" w:rsidRDefault="00306820" w:rsidP="00306820">
      <w:pPr>
        <w:pStyle w:val="ListParagraph"/>
        <w:numPr>
          <w:ilvl w:val="2"/>
          <w:numId w:val="36"/>
        </w:numPr>
      </w:pPr>
      <w:r>
        <w:t>Formatting Dates</w:t>
      </w:r>
    </w:p>
    <w:p w14:paraId="510BA16F" w14:textId="32E799D9" w:rsidR="00306820" w:rsidRDefault="00306820" w:rsidP="00306820">
      <w:pPr>
        <w:pStyle w:val="ListParagraph"/>
        <w:numPr>
          <w:ilvl w:val="1"/>
          <w:numId w:val="36"/>
        </w:numPr>
      </w:pPr>
      <w:proofErr w:type="spellStart"/>
      <w:r>
        <w:t>SQLAlchemy</w:t>
      </w:r>
      <w:proofErr w:type="spellEnd"/>
      <w:r>
        <w:t xml:space="preserve"> (</w:t>
      </w:r>
      <w:proofErr w:type="spellStart"/>
      <w:r>
        <w:t>create_engine</w:t>
      </w:r>
      <w:proofErr w:type="spellEnd"/>
      <w:r>
        <w:t>)</w:t>
      </w:r>
    </w:p>
    <w:p w14:paraId="7A05FB76" w14:textId="3646D7B2" w:rsidR="00306820" w:rsidRDefault="00306820" w:rsidP="00306820">
      <w:pPr>
        <w:pStyle w:val="ListParagraph"/>
        <w:numPr>
          <w:ilvl w:val="2"/>
          <w:numId w:val="36"/>
        </w:numPr>
      </w:pPr>
      <w:r>
        <w:t xml:space="preserve">Load </w:t>
      </w:r>
      <w:proofErr w:type="spellStart"/>
      <w:r>
        <w:t>Dataframes</w:t>
      </w:r>
      <w:proofErr w:type="spellEnd"/>
      <w:r>
        <w:t xml:space="preserve"> into </w:t>
      </w:r>
    </w:p>
    <w:p w14:paraId="5F8376B8" w14:textId="49537A4C" w:rsidR="00306820" w:rsidRDefault="00306820" w:rsidP="00306820">
      <w:pPr>
        <w:pStyle w:val="ListParagraph"/>
        <w:numPr>
          <w:ilvl w:val="1"/>
          <w:numId w:val="36"/>
        </w:numPr>
      </w:pPr>
      <w:r>
        <w:t>Config (File)</w:t>
      </w:r>
    </w:p>
    <w:p w14:paraId="34A09D20" w14:textId="6FEDC6A8" w:rsidR="00306820" w:rsidRDefault="00306820" w:rsidP="00306820">
      <w:pPr>
        <w:pStyle w:val="ListParagraph"/>
        <w:numPr>
          <w:ilvl w:val="2"/>
          <w:numId w:val="36"/>
        </w:numPr>
      </w:pPr>
      <w:r>
        <w:t xml:space="preserve">Contains </w:t>
      </w:r>
      <w:proofErr w:type="spellStart"/>
      <w:r>
        <w:t>PGAdmin</w:t>
      </w:r>
      <w:proofErr w:type="spellEnd"/>
      <w:r>
        <w:t xml:space="preserve"> Password</w:t>
      </w:r>
    </w:p>
    <w:p w14:paraId="0FEB1F22" w14:textId="7EB2BC0A" w:rsidR="00306820" w:rsidRDefault="00306820" w:rsidP="00306820">
      <w:pPr>
        <w:pStyle w:val="ListParagraph"/>
      </w:pPr>
    </w:p>
    <w:p w14:paraId="311D1348" w14:textId="77777777" w:rsidR="00306820" w:rsidRDefault="00306820" w:rsidP="00306820">
      <w:pPr>
        <w:pStyle w:val="ListParagraph"/>
      </w:pPr>
    </w:p>
    <w:p w14:paraId="2F465835" w14:textId="36352D71" w:rsidR="00306820" w:rsidRDefault="00306820" w:rsidP="00306820">
      <w:pPr>
        <w:pStyle w:val="ListParagraph"/>
        <w:numPr>
          <w:ilvl w:val="0"/>
          <w:numId w:val="36"/>
        </w:numPr>
      </w:pPr>
      <w:r>
        <w:lastRenderedPageBreak/>
        <w:t xml:space="preserve">Extracted All 4 CSV files via Pandas </w:t>
      </w:r>
      <w:proofErr w:type="spellStart"/>
      <w:r>
        <w:t>read_csv</w:t>
      </w:r>
      <w:proofErr w:type="spellEnd"/>
      <w:r>
        <w:t xml:space="preserve"> function</w:t>
      </w:r>
    </w:p>
    <w:p w14:paraId="66070419" w14:textId="77777777" w:rsidR="00306820" w:rsidRDefault="00306820" w:rsidP="00306820">
      <w:pPr>
        <w:pStyle w:val="ListParagraph"/>
      </w:pPr>
    </w:p>
    <w:p w14:paraId="281C2BB2" w14:textId="1170C02C" w:rsidR="005C6D45" w:rsidRDefault="00306820">
      <w:r w:rsidRPr="00306820">
        <w:drawing>
          <wp:inline distT="0" distB="0" distL="0" distR="0" wp14:anchorId="4970193F" wp14:editId="55A883FA">
            <wp:extent cx="59436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522551269"/>
      <w:bookmarkStart w:id="3" w:name="_Toc522551307"/>
      <w:bookmarkStart w:id="4" w:name="_Toc522551956"/>
    </w:p>
    <w:p w14:paraId="2D890CF6" w14:textId="77777777" w:rsidR="00306820" w:rsidRDefault="00306820" w:rsidP="00306820"/>
    <w:bookmarkEnd w:id="2"/>
    <w:bookmarkEnd w:id="3"/>
    <w:bookmarkEnd w:id="4"/>
    <w:p w14:paraId="5BC502BC" w14:textId="20EB41A9" w:rsidR="005C6D45" w:rsidRDefault="00306820" w:rsidP="000F00E7">
      <w:pPr>
        <w:pStyle w:val="Heading1"/>
      </w:pPr>
      <w:r>
        <w:t>Features data set.csv Transformation</w:t>
      </w:r>
    </w:p>
    <w:p w14:paraId="0161CB57" w14:textId="26AD9679" w:rsidR="00306820" w:rsidRDefault="00D81443" w:rsidP="00D81443">
      <w:pPr>
        <w:pStyle w:val="ListParagraph"/>
        <w:numPr>
          <w:ilvl w:val="0"/>
          <w:numId w:val="39"/>
        </w:numPr>
      </w:pPr>
      <w:r>
        <w:t>Check Data Types</w:t>
      </w:r>
      <w:r w:rsidRPr="00D81443">
        <w:t xml:space="preserve"> </w:t>
      </w:r>
      <w:r>
        <w:t xml:space="preserve">&amp; </w:t>
      </w:r>
      <w:r>
        <w:t xml:space="preserve">Display </w:t>
      </w:r>
      <w:proofErr w:type="spellStart"/>
      <w:r>
        <w:t>Dataframe</w:t>
      </w:r>
      <w:proofErr w:type="spellEnd"/>
      <w:r>
        <w:t xml:space="preserve"> </w:t>
      </w:r>
      <w:r>
        <w:t>P</w:t>
      </w:r>
      <w:r>
        <w:t>re-</w:t>
      </w:r>
      <w:r>
        <w:t>T</w:t>
      </w:r>
      <w:r>
        <w:t>ransformation:</w:t>
      </w:r>
    </w:p>
    <w:p w14:paraId="5A497D43" w14:textId="6BF81ABA" w:rsidR="00D81443" w:rsidRDefault="00D81443" w:rsidP="00D81443">
      <w:pPr>
        <w:ind w:left="720"/>
      </w:pPr>
      <w:r w:rsidRPr="00D81443">
        <w:drawing>
          <wp:inline distT="0" distB="0" distL="0" distR="0" wp14:anchorId="76A5BE16" wp14:editId="373AD5FF">
            <wp:extent cx="2430704" cy="2654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46" cy="26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E4B" w14:textId="4BE1BBFE" w:rsidR="00D81443" w:rsidRDefault="00D81443" w:rsidP="00D81443">
      <w:r>
        <w:rPr>
          <w:noProof/>
        </w:rPr>
        <w:drawing>
          <wp:inline distT="0" distB="0" distL="0" distR="0" wp14:anchorId="480EDD27" wp14:editId="7E242664">
            <wp:extent cx="6030730" cy="17462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818" cy="17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7CA6" w14:textId="77777777" w:rsidR="00D81443" w:rsidRDefault="00D81443" w:rsidP="00D81443">
      <w:pPr>
        <w:pStyle w:val="ListParagraph"/>
      </w:pPr>
    </w:p>
    <w:p w14:paraId="40A445FF" w14:textId="77777777" w:rsidR="00D81443" w:rsidRDefault="00D81443" w:rsidP="00D81443">
      <w:pPr>
        <w:pStyle w:val="ListParagraph"/>
      </w:pPr>
    </w:p>
    <w:p w14:paraId="2DF5EE3E" w14:textId="5291DBA6" w:rsidR="00D81443" w:rsidRDefault="00D81443" w:rsidP="00D81443">
      <w:pPr>
        <w:pStyle w:val="ListParagraph"/>
        <w:numPr>
          <w:ilvl w:val="0"/>
          <w:numId w:val="39"/>
        </w:numPr>
      </w:pPr>
      <w:r>
        <w:lastRenderedPageBreak/>
        <w:t xml:space="preserve">Select all columns and copy </w:t>
      </w:r>
      <w:proofErr w:type="spellStart"/>
      <w:r>
        <w:t>Dataframe</w:t>
      </w:r>
      <w:proofErr w:type="spellEnd"/>
      <w:r>
        <w:t>.</w:t>
      </w:r>
    </w:p>
    <w:p w14:paraId="6B2FEB7A" w14:textId="6C17E4D2" w:rsidR="00D81443" w:rsidRDefault="00D81443" w:rsidP="00D81443">
      <w:r>
        <w:rPr>
          <w:noProof/>
        </w:rPr>
        <w:drawing>
          <wp:inline distT="0" distB="0" distL="0" distR="0" wp14:anchorId="0D18D578" wp14:editId="63EC837B">
            <wp:extent cx="6140450" cy="1073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854" cy="11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3CB8" w14:textId="1CB1DA03" w:rsidR="00D81443" w:rsidRDefault="00D81443" w:rsidP="00D81443">
      <w:pPr>
        <w:pStyle w:val="ListParagraph"/>
        <w:numPr>
          <w:ilvl w:val="0"/>
          <w:numId w:val="39"/>
        </w:numPr>
      </w:pPr>
      <w:r>
        <w:t xml:space="preserve">Convert Date to Datetime: </w:t>
      </w:r>
      <w:proofErr w:type="spellStart"/>
      <w:r>
        <w:t>yyyy</w:t>
      </w:r>
      <w:proofErr w:type="spellEnd"/>
      <w:r>
        <w:t>/mm/dd</w:t>
      </w:r>
    </w:p>
    <w:p w14:paraId="6E05794F" w14:textId="576AB3FE" w:rsidR="00D81443" w:rsidRDefault="00D81443" w:rsidP="00D81443">
      <w:pPr>
        <w:pStyle w:val="ListParagraph"/>
        <w:numPr>
          <w:ilvl w:val="0"/>
          <w:numId w:val="39"/>
        </w:numPr>
      </w:pPr>
      <w:r>
        <w:t>Convert Column “Store” to string</w:t>
      </w:r>
    </w:p>
    <w:p w14:paraId="3387F5C2" w14:textId="439A4933" w:rsidR="00D81443" w:rsidRDefault="00D81443" w:rsidP="00D81443">
      <w:pPr>
        <w:pStyle w:val="ListParagraph"/>
        <w:numPr>
          <w:ilvl w:val="0"/>
          <w:numId w:val="39"/>
        </w:numPr>
      </w:pPr>
      <w:r>
        <w:t>Round all Float Data Types to 2 decimal places</w:t>
      </w:r>
    </w:p>
    <w:p w14:paraId="10F7017F" w14:textId="2CA48E80" w:rsidR="00D81443" w:rsidRDefault="00D81443" w:rsidP="00D81443">
      <w:pPr>
        <w:pStyle w:val="ListParagraph"/>
        <w:numPr>
          <w:ilvl w:val="0"/>
          <w:numId w:val="39"/>
        </w:numPr>
      </w:pPr>
      <w:r>
        <w:t xml:space="preserve">Replace all </w:t>
      </w:r>
      <w:proofErr w:type="spellStart"/>
      <w:r>
        <w:t>NaN</w:t>
      </w:r>
      <w:proofErr w:type="spellEnd"/>
      <w:r>
        <w:t xml:space="preserve"> values to 0.0</w:t>
      </w:r>
    </w:p>
    <w:p w14:paraId="3FFB8936" w14:textId="0C1977C0" w:rsidR="00D81443" w:rsidRDefault="00D81443" w:rsidP="00D81443">
      <w:pPr>
        <w:pStyle w:val="ListParagraph"/>
        <w:numPr>
          <w:ilvl w:val="0"/>
          <w:numId w:val="39"/>
        </w:numPr>
      </w:pPr>
      <w:r>
        <w:t>Rename columns to include underscores for spacing.</w:t>
      </w:r>
    </w:p>
    <w:p w14:paraId="3F86F272" w14:textId="456FC651" w:rsidR="00D81443" w:rsidRDefault="00D81443" w:rsidP="00D81443">
      <w:pPr>
        <w:pStyle w:val="ListParagraph"/>
        <w:numPr>
          <w:ilvl w:val="0"/>
          <w:numId w:val="39"/>
        </w:numPr>
      </w:pPr>
      <w:r>
        <w:t>Map and lowercase all column headers to ensure column headers match PostgreSQL Schema</w:t>
      </w:r>
    </w:p>
    <w:p w14:paraId="77F70E4C" w14:textId="046F8A64" w:rsidR="00D81443" w:rsidRDefault="00D81443" w:rsidP="00D81443">
      <w:r>
        <w:rPr>
          <w:noProof/>
        </w:rPr>
        <w:drawing>
          <wp:inline distT="0" distB="0" distL="0" distR="0" wp14:anchorId="461CE177" wp14:editId="76828F76">
            <wp:extent cx="638175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223" w14:textId="0201E09A" w:rsidR="00D81443" w:rsidRDefault="00D81443" w:rsidP="00D81443"/>
    <w:p w14:paraId="1D12257A" w14:textId="4DED2F55" w:rsidR="00D81443" w:rsidRDefault="00D81443" w:rsidP="00D81443">
      <w:pPr>
        <w:pStyle w:val="ListParagraph"/>
        <w:numPr>
          <w:ilvl w:val="0"/>
          <w:numId w:val="40"/>
        </w:numPr>
      </w:pPr>
      <w:r>
        <w:t xml:space="preserve">Display Transformed </w:t>
      </w:r>
      <w:proofErr w:type="spellStart"/>
      <w:r>
        <w:t>Dataframe</w:t>
      </w:r>
      <w:proofErr w:type="spellEnd"/>
      <w:r>
        <w:t xml:space="preserve"> and Data Types</w:t>
      </w:r>
    </w:p>
    <w:p w14:paraId="767FDE12" w14:textId="4C6C23DC" w:rsidR="00D81443" w:rsidRDefault="00D81443" w:rsidP="00D81443">
      <w:r>
        <w:rPr>
          <w:noProof/>
        </w:rPr>
        <w:drawing>
          <wp:inline distT="0" distB="0" distL="0" distR="0" wp14:anchorId="53B918BD" wp14:editId="1EDC8850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9B44" w14:textId="6948A0ED" w:rsidR="00D81443" w:rsidRDefault="00D81443" w:rsidP="00D81443"/>
    <w:p w14:paraId="2252A3A1" w14:textId="4CF69220" w:rsidR="00D81443" w:rsidRDefault="00D81443" w:rsidP="00D81443">
      <w:r>
        <w:rPr>
          <w:noProof/>
        </w:rPr>
        <w:drawing>
          <wp:inline distT="0" distB="0" distL="0" distR="0" wp14:anchorId="2A50ABF2" wp14:editId="599C5F3F">
            <wp:extent cx="3997325" cy="2152211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6001" cy="218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251" w14:textId="71604039" w:rsidR="00D81443" w:rsidRDefault="00D81443" w:rsidP="00D81443">
      <w:pPr>
        <w:pStyle w:val="Heading1"/>
      </w:pPr>
      <w:r>
        <w:t>sales</w:t>
      </w:r>
      <w:r>
        <w:t xml:space="preserve"> data</w:t>
      </w:r>
      <w:r>
        <w:t>-</w:t>
      </w:r>
      <w:r>
        <w:t>set.csv Transformation</w:t>
      </w:r>
    </w:p>
    <w:p w14:paraId="2D61E6AB" w14:textId="1FDB0291" w:rsidR="00D81443" w:rsidRDefault="00D81443" w:rsidP="00D81443">
      <w:pPr>
        <w:pStyle w:val="ListParagraph"/>
        <w:numPr>
          <w:ilvl w:val="0"/>
          <w:numId w:val="39"/>
        </w:numPr>
      </w:pPr>
      <w:bookmarkStart w:id="5" w:name="_Toc522551271"/>
      <w:bookmarkStart w:id="6" w:name="_Toc522551309"/>
      <w:bookmarkStart w:id="7" w:name="_Toc522551958"/>
      <w:r>
        <w:t>Check Data Types</w:t>
      </w:r>
      <w:r w:rsidRPr="00D81443">
        <w:t xml:space="preserve"> </w:t>
      </w:r>
      <w:r>
        <w:t xml:space="preserve">&amp; Display </w:t>
      </w:r>
      <w:proofErr w:type="spellStart"/>
      <w:r>
        <w:t>Dataframe</w:t>
      </w:r>
      <w:proofErr w:type="spellEnd"/>
      <w:r>
        <w:t xml:space="preserve"> Pre-Transformation:</w:t>
      </w:r>
    </w:p>
    <w:p w14:paraId="3F83CD69" w14:textId="6A25F1B4" w:rsidR="00D81443" w:rsidRDefault="00D81443" w:rsidP="00D81443">
      <w:r>
        <w:rPr>
          <w:noProof/>
        </w:rPr>
        <w:drawing>
          <wp:inline distT="0" distB="0" distL="0" distR="0" wp14:anchorId="64E5030B" wp14:editId="21937D55">
            <wp:extent cx="594360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FFB" w14:textId="77777777" w:rsidR="00D81443" w:rsidRDefault="00D81443" w:rsidP="00D81443">
      <w:pPr>
        <w:pStyle w:val="ListParagraph"/>
        <w:numPr>
          <w:ilvl w:val="0"/>
          <w:numId w:val="39"/>
        </w:numPr>
      </w:pPr>
      <w:r>
        <w:t xml:space="preserve">Select all columns and copy </w:t>
      </w:r>
      <w:proofErr w:type="spellStart"/>
      <w:r>
        <w:t>Dataframe</w:t>
      </w:r>
      <w:proofErr w:type="spellEnd"/>
      <w:r>
        <w:t>.</w:t>
      </w:r>
    </w:p>
    <w:p w14:paraId="149B3A03" w14:textId="4CB6707D" w:rsidR="00D81443" w:rsidRDefault="00D81443" w:rsidP="00D81443">
      <w:r>
        <w:rPr>
          <w:noProof/>
        </w:rPr>
        <w:drawing>
          <wp:inline distT="0" distB="0" distL="0" distR="0" wp14:anchorId="4EFB42FA" wp14:editId="44436FD4">
            <wp:extent cx="5943600" cy="78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4D0C" w14:textId="023A4523" w:rsidR="00D81443" w:rsidRDefault="00D81443" w:rsidP="00D81443">
      <w:pPr>
        <w:pStyle w:val="ListParagraph"/>
        <w:numPr>
          <w:ilvl w:val="0"/>
          <w:numId w:val="39"/>
        </w:numPr>
      </w:pPr>
      <w:r>
        <w:lastRenderedPageBreak/>
        <w:t xml:space="preserve">Convert </w:t>
      </w:r>
      <w:r w:rsidR="00CE3096">
        <w:t>Column “Store” and “Dept” to String</w:t>
      </w:r>
    </w:p>
    <w:p w14:paraId="107AF003" w14:textId="555852CC" w:rsidR="00CE3096" w:rsidRDefault="00CE3096" w:rsidP="00D81443">
      <w:pPr>
        <w:pStyle w:val="ListParagraph"/>
        <w:numPr>
          <w:ilvl w:val="0"/>
          <w:numId w:val="39"/>
        </w:numPr>
      </w:pPr>
      <w:r>
        <w:t>Rename Column “</w:t>
      </w:r>
      <w:proofErr w:type="spellStart"/>
      <w:r>
        <w:t>IsHoliday</w:t>
      </w:r>
      <w:proofErr w:type="spellEnd"/>
      <w:r>
        <w:t>” with underscore</w:t>
      </w:r>
    </w:p>
    <w:p w14:paraId="386D483B" w14:textId="01CEFE95" w:rsidR="00CE3096" w:rsidRDefault="00CE3096" w:rsidP="00D81443">
      <w:pPr>
        <w:pStyle w:val="ListParagraph"/>
        <w:numPr>
          <w:ilvl w:val="0"/>
          <w:numId w:val="39"/>
        </w:numPr>
      </w:pPr>
      <w:r>
        <w:t xml:space="preserve">Convert Column “Date” to Datetime: </w:t>
      </w:r>
      <w:proofErr w:type="spellStart"/>
      <w:r>
        <w:t>yyyy</w:t>
      </w:r>
      <w:proofErr w:type="spellEnd"/>
      <w:r>
        <w:t>/mm/dd</w:t>
      </w:r>
    </w:p>
    <w:p w14:paraId="7D094C67" w14:textId="407E455F" w:rsidR="00CE3096" w:rsidRDefault="00CE3096" w:rsidP="00CE3096">
      <w:pPr>
        <w:pStyle w:val="ListParagraph"/>
        <w:numPr>
          <w:ilvl w:val="0"/>
          <w:numId w:val="39"/>
        </w:numPr>
      </w:pPr>
      <w:r>
        <w:t>Map and lowercase all column headers to ensure column headers match PostgreSQL Schema</w:t>
      </w:r>
    </w:p>
    <w:p w14:paraId="5172527A" w14:textId="47382900" w:rsidR="00D81443" w:rsidRDefault="00D81443" w:rsidP="00D81443">
      <w:r>
        <w:rPr>
          <w:noProof/>
        </w:rPr>
        <w:drawing>
          <wp:inline distT="0" distB="0" distL="0" distR="0" wp14:anchorId="728E1856" wp14:editId="5477024F">
            <wp:extent cx="5943600" cy="1321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685" w14:textId="50EB7903" w:rsidR="00CE3096" w:rsidRDefault="00CE3096" w:rsidP="00CE3096">
      <w:pPr>
        <w:pStyle w:val="ListParagraph"/>
        <w:numPr>
          <w:ilvl w:val="0"/>
          <w:numId w:val="41"/>
        </w:numPr>
      </w:pPr>
      <w:r>
        <w:t xml:space="preserve">Display Transformed </w:t>
      </w:r>
      <w:proofErr w:type="spellStart"/>
      <w:r>
        <w:t>Dataframe</w:t>
      </w:r>
      <w:proofErr w:type="spellEnd"/>
      <w:r>
        <w:t xml:space="preserve"> and Data Types</w:t>
      </w:r>
    </w:p>
    <w:p w14:paraId="1659D174" w14:textId="5C16C414" w:rsidR="00CE3096" w:rsidRDefault="00CE3096" w:rsidP="00D81443">
      <w:r>
        <w:rPr>
          <w:noProof/>
        </w:rPr>
        <w:drawing>
          <wp:inline distT="0" distB="0" distL="0" distR="0" wp14:anchorId="654D99F2" wp14:editId="6831693F">
            <wp:extent cx="5943600" cy="3820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6"/>
    <w:bookmarkEnd w:id="7"/>
    <w:p w14:paraId="01C3A91E" w14:textId="77777777" w:rsidR="00CE3096" w:rsidRDefault="00CE3096" w:rsidP="00CE3096">
      <w:pPr>
        <w:pStyle w:val="Heading1"/>
      </w:pPr>
    </w:p>
    <w:p w14:paraId="11810DC1" w14:textId="0EC39F51" w:rsidR="00CE3096" w:rsidRDefault="00CE3096" w:rsidP="00CE3096">
      <w:pPr>
        <w:pStyle w:val="Heading1"/>
      </w:pPr>
      <w:r>
        <w:t>holidays</w:t>
      </w:r>
      <w:r>
        <w:t>.csv Transformation</w:t>
      </w:r>
    </w:p>
    <w:p w14:paraId="6936E60D" w14:textId="77777777" w:rsidR="00CE3096" w:rsidRDefault="00CE3096" w:rsidP="00CE3096">
      <w:pPr>
        <w:pStyle w:val="ListParagraph"/>
        <w:numPr>
          <w:ilvl w:val="0"/>
          <w:numId w:val="41"/>
        </w:numPr>
      </w:pPr>
      <w:r>
        <w:t>Check Data Types</w:t>
      </w:r>
      <w:r w:rsidRPr="00D81443">
        <w:t xml:space="preserve"> </w:t>
      </w:r>
      <w:r>
        <w:t xml:space="preserve">&amp; Display </w:t>
      </w:r>
      <w:proofErr w:type="spellStart"/>
      <w:r>
        <w:t>Dataframe</w:t>
      </w:r>
      <w:proofErr w:type="spellEnd"/>
      <w:r>
        <w:t xml:space="preserve"> Pre-Transformation:</w:t>
      </w:r>
    </w:p>
    <w:p w14:paraId="49A0506A" w14:textId="06317EB3" w:rsidR="005C6D45" w:rsidRDefault="00CE3096" w:rsidP="00CE3096">
      <w:r>
        <w:rPr>
          <w:noProof/>
        </w:rPr>
        <w:drawing>
          <wp:inline distT="0" distB="0" distL="0" distR="0" wp14:anchorId="352062D9" wp14:editId="320BB528">
            <wp:extent cx="3282950" cy="27271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919" cy="27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CA7" w14:textId="77777777" w:rsidR="00CE3096" w:rsidRDefault="00CE3096" w:rsidP="00CE3096">
      <w:pPr>
        <w:pStyle w:val="ListParagraph"/>
        <w:numPr>
          <w:ilvl w:val="0"/>
          <w:numId w:val="41"/>
        </w:numPr>
      </w:pPr>
      <w:r>
        <w:t xml:space="preserve">Select all columns and copy </w:t>
      </w:r>
      <w:proofErr w:type="spellStart"/>
      <w:r>
        <w:t>Dataframe</w:t>
      </w:r>
      <w:proofErr w:type="spellEnd"/>
      <w:r>
        <w:t>.</w:t>
      </w:r>
    </w:p>
    <w:p w14:paraId="33D6513A" w14:textId="40664299" w:rsidR="00CE3096" w:rsidRDefault="00CE3096" w:rsidP="00CE3096">
      <w:r>
        <w:rPr>
          <w:noProof/>
        </w:rPr>
        <w:drawing>
          <wp:inline distT="0" distB="0" distL="0" distR="0" wp14:anchorId="372864EA" wp14:editId="06DF5255">
            <wp:extent cx="594360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CA89" w14:textId="704AD2F7" w:rsidR="00CE3096" w:rsidRDefault="00CE3096" w:rsidP="00CE3096">
      <w:pPr>
        <w:pStyle w:val="ListParagraph"/>
        <w:numPr>
          <w:ilvl w:val="0"/>
          <w:numId w:val="39"/>
        </w:numPr>
      </w:pPr>
      <w:r>
        <w:t xml:space="preserve">Convert Column “Date” to Datetime: </w:t>
      </w:r>
      <w:proofErr w:type="spellStart"/>
      <w:r>
        <w:t>yyyy</w:t>
      </w:r>
      <w:proofErr w:type="spellEnd"/>
      <w:r>
        <w:t>/mm/dd</w:t>
      </w:r>
    </w:p>
    <w:p w14:paraId="018C4ED6" w14:textId="2331ECB6" w:rsidR="00CE3096" w:rsidRDefault="00CE3096" w:rsidP="00CE3096">
      <w:pPr>
        <w:pStyle w:val="ListParagraph"/>
        <w:numPr>
          <w:ilvl w:val="0"/>
          <w:numId w:val="39"/>
        </w:numPr>
      </w:pPr>
      <w:r>
        <w:t>Map and lowercase all column headers to ensure column headers match PostgreSQL Schema</w:t>
      </w:r>
    </w:p>
    <w:p w14:paraId="53850E86" w14:textId="4D52C3C1" w:rsidR="00CE3096" w:rsidRDefault="00CE3096" w:rsidP="00CE3096">
      <w:r>
        <w:rPr>
          <w:noProof/>
        </w:rPr>
        <w:drawing>
          <wp:inline distT="0" distB="0" distL="0" distR="0" wp14:anchorId="613E27E7" wp14:editId="56DEEF77">
            <wp:extent cx="59436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172" w14:textId="05A8CBB2" w:rsidR="00CE3096" w:rsidRDefault="00CE3096" w:rsidP="00CE3096"/>
    <w:p w14:paraId="379B2B94" w14:textId="1AB0F8F7" w:rsidR="00CE3096" w:rsidRDefault="00CE3096" w:rsidP="00CE3096"/>
    <w:p w14:paraId="124BDE7F" w14:textId="51089900" w:rsidR="00CE3096" w:rsidRDefault="00CE3096" w:rsidP="00CE3096"/>
    <w:p w14:paraId="43B20E53" w14:textId="6A1D5432" w:rsidR="00CE3096" w:rsidRDefault="00CE3096" w:rsidP="00CE3096"/>
    <w:p w14:paraId="0233E8BF" w14:textId="0B713F6A" w:rsidR="00CE3096" w:rsidRDefault="00CE3096" w:rsidP="00CE3096">
      <w:pPr>
        <w:pStyle w:val="ListParagraph"/>
        <w:numPr>
          <w:ilvl w:val="0"/>
          <w:numId w:val="42"/>
        </w:numPr>
      </w:pPr>
      <w:r>
        <w:lastRenderedPageBreak/>
        <w:t xml:space="preserve">Display Transformed </w:t>
      </w:r>
      <w:proofErr w:type="spellStart"/>
      <w:r>
        <w:t>Dataframe</w:t>
      </w:r>
      <w:proofErr w:type="spellEnd"/>
      <w:r>
        <w:t xml:space="preserve"> and Data Types</w:t>
      </w:r>
    </w:p>
    <w:p w14:paraId="3E7A5813" w14:textId="66FF1D13" w:rsidR="00CE3096" w:rsidRDefault="00CE3096" w:rsidP="00CE3096">
      <w:r>
        <w:rPr>
          <w:noProof/>
        </w:rPr>
        <w:drawing>
          <wp:inline distT="0" distB="0" distL="0" distR="0" wp14:anchorId="17DB06A2" wp14:editId="316E13EC">
            <wp:extent cx="5943600" cy="43605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1A9" w14:textId="55C4D990" w:rsidR="00CE3096" w:rsidRDefault="00CE3096" w:rsidP="00CE3096">
      <w:r>
        <w:rPr>
          <w:noProof/>
        </w:rPr>
        <w:drawing>
          <wp:inline distT="0" distB="0" distL="0" distR="0" wp14:anchorId="0F8AFC7D" wp14:editId="749C2E79">
            <wp:extent cx="5943600" cy="1075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4B3E" w14:textId="3F22822C" w:rsidR="00CE3096" w:rsidRDefault="00CE3096" w:rsidP="00CE3096"/>
    <w:p w14:paraId="29E89E6A" w14:textId="5C120679" w:rsidR="00CE3096" w:rsidRDefault="00CE3096" w:rsidP="00CE3096"/>
    <w:p w14:paraId="3A8F321D" w14:textId="22825A6E" w:rsidR="00CE3096" w:rsidRDefault="00CE3096" w:rsidP="00CE3096"/>
    <w:p w14:paraId="7DD3E3E8" w14:textId="77777777" w:rsidR="00CE3096" w:rsidRDefault="00CE3096" w:rsidP="00CE3096"/>
    <w:p w14:paraId="4DE90D25" w14:textId="0F094633" w:rsidR="00CE3096" w:rsidRDefault="00CE3096" w:rsidP="00CE3096">
      <w:pPr>
        <w:pStyle w:val="Heading1"/>
      </w:pPr>
      <w:r>
        <w:lastRenderedPageBreak/>
        <w:t>Stores data-set</w:t>
      </w:r>
      <w:r>
        <w:t>.csv Transformation</w:t>
      </w:r>
    </w:p>
    <w:p w14:paraId="1AFA2376" w14:textId="77777777" w:rsidR="00CE3096" w:rsidRDefault="00CE3096" w:rsidP="00CE3096">
      <w:pPr>
        <w:pStyle w:val="ListParagraph"/>
        <w:numPr>
          <w:ilvl w:val="0"/>
          <w:numId w:val="42"/>
        </w:numPr>
      </w:pPr>
      <w:r>
        <w:t>Check Data Types</w:t>
      </w:r>
      <w:r w:rsidRPr="00D81443">
        <w:t xml:space="preserve"> </w:t>
      </w:r>
      <w:r>
        <w:t xml:space="preserve">&amp; Display </w:t>
      </w:r>
      <w:proofErr w:type="spellStart"/>
      <w:r>
        <w:t>Dataframe</w:t>
      </w:r>
      <w:proofErr w:type="spellEnd"/>
      <w:r>
        <w:t xml:space="preserve"> Pre-Transformation:</w:t>
      </w:r>
    </w:p>
    <w:p w14:paraId="1D5E409F" w14:textId="645EED0B" w:rsidR="005C6D45" w:rsidRDefault="00CE3096" w:rsidP="00CE3096">
      <w:r>
        <w:rPr>
          <w:noProof/>
        </w:rPr>
        <w:drawing>
          <wp:inline distT="0" distB="0" distL="0" distR="0" wp14:anchorId="78E95ADD" wp14:editId="76884228">
            <wp:extent cx="5359400" cy="317212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837" cy="318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AA38" w14:textId="0E2CD61C" w:rsidR="00CE3096" w:rsidRDefault="00CE3096" w:rsidP="00CE3096">
      <w:pPr>
        <w:pStyle w:val="ListParagraph"/>
        <w:numPr>
          <w:ilvl w:val="0"/>
          <w:numId w:val="42"/>
        </w:numPr>
      </w:pPr>
      <w:r>
        <w:t xml:space="preserve">Select all columns and copy </w:t>
      </w:r>
      <w:proofErr w:type="spellStart"/>
      <w:r>
        <w:t>Dataframe</w:t>
      </w:r>
      <w:proofErr w:type="spellEnd"/>
      <w:r>
        <w:t>.</w:t>
      </w:r>
    </w:p>
    <w:p w14:paraId="0437B93B" w14:textId="691EB0D5" w:rsidR="00CE3096" w:rsidRDefault="00CE3096" w:rsidP="00CE3096">
      <w:r>
        <w:rPr>
          <w:noProof/>
        </w:rPr>
        <w:drawing>
          <wp:inline distT="0" distB="0" distL="0" distR="0" wp14:anchorId="75460EDA" wp14:editId="301CB9D6">
            <wp:extent cx="5943600" cy="5670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EA4" w14:textId="7269E4A2" w:rsidR="00CE3096" w:rsidRDefault="00CE3096" w:rsidP="00CE3096">
      <w:pPr>
        <w:pStyle w:val="ListParagraph"/>
        <w:numPr>
          <w:ilvl w:val="0"/>
          <w:numId w:val="42"/>
        </w:numPr>
      </w:pPr>
      <w:r>
        <w:t xml:space="preserve">Convert </w:t>
      </w:r>
      <w:r w:rsidR="0095370D">
        <w:t>Column “Store” to String</w:t>
      </w:r>
    </w:p>
    <w:p w14:paraId="6374FECE" w14:textId="1FF2D6C7" w:rsidR="0095370D" w:rsidRDefault="0095370D" w:rsidP="0095370D">
      <w:pPr>
        <w:pStyle w:val="ListParagraph"/>
        <w:numPr>
          <w:ilvl w:val="0"/>
          <w:numId w:val="42"/>
        </w:numPr>
      </w:pPr>
      <w:r>
        <w:t>Map and lowercase all column headers to ensure column headers match PostgreSQL Schema</w:t>
      </w:r>
    </w:p>
    <w:p w14:paraId="21324E61" w14:textId="4226620A" w:rsidR="00CE3096" w:rsidRDefault="00CE3096" w:rsidP="00CE3096">
      <w:r>
        <w:rPr>
          <w:noProof/>
        </w:rPr>
        <w:drawing>
          <wp:inline distT="0" distB="0" distL="0" distR="0" wp14:anchorId="2ABE5DD9" wp14:editId="220F1CE3">
            <wp:extent cx="5943600" cy="8020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E278" w14:textId="77777777" w:rsidR="0095370D" w:rsidRDefault="0095370D" w:rsidP="0095370D">
      <w:pPr>
        <w:pStyle w:val="ListParagraph"/>
      </w:pPr>
    </w:p>
    <w:p w14:paraId="778EBD35" w14:textId="77777777" w:rsidR="0095370D" w:rsidRDefault="0095370D" w:rsidP="0095370D">
      <w:pPr>
        <w:pStyle w:val="ListParagraph"/>
      </w:pPr>
    </w:p>
    <w:p w14:paraId="4D191A7F" w14:textId="77777777" w:rsidR="0095370D" w:rsidRDefault="0095370D" w:rsidP="0095370D">
      <w:pPr>
        <w:pStyle w:val="ListParagraph"/>
      </w:pPr>
    </w:p>
    <w:p w14:paraId="265CA348" w14:textId="77777777" w:rsidR="0095370D" w:rsidRDefault="0095370D" w:rsidP="0095370D">
      <w:pPr>
        <w:pStyle w:val="ListParagraph"/>
      </w:pPr>
    </w:p>
    <w:p w14:paraId="11BE4076" w14:textId="77777777" w:rsidR="0095370D" w:rsidRDefault="0095370D" w:rsidP="0095370D">
      <w:pPr>
        <w:pStyle w:val="ListParagraph"/>
      </w:pPr>
    </w:p>
    <w:p w14:paraId="1F354EC4" w14:textId="77777777" w:rsidR="0095370D" w:rsidRDefault="0095370D" w:rsidP="0095370D">
      <w:pPr>
        <w:pStyle w:val="ListParagraph"/>
      </w:pPr>
    </w:p>
    <w:p w14:paraId="558BF9FD" w14:textId="06BD93FE" w:rsidR="0095370D" w:rsidRDefault="0095370D" w:rsidP="0095370D">
      <w:pPr>
        <w:pStyle w:val="ListParagraph"/>
        <w:numPr>
          <w:ilvl w:val="0"/>
          <w:numId w:val="43"/>
        </w:numPr>
      </w:pPr>
      <w:r>
        <w:lastRenderedPageBreak/>
        <w:t xml:space="preserve">Display Transformed </w:t>
      </w:r>
      <w:proofErr w:type="spellStart"/>
      <w:r>
        <w:t>Dataframe</w:t>
      </w:r>
      <w:proofErr w:type="spellEnd"/>
      <w:r>
        <w:t xml:space="preserve"> and Data Types</w:t>
      </w:r>
    </w:p>
    <w:p w14:paraId="1DF98C4A" w14:textId="436B7680" w:rsidR="0095370D" w:rsidRDefault="0095370D" w:rsidP="0095370D">
      <w:r>
        <w:rPr>
          <w:noProof/>
        </w:rPr>
        <w:drawing>
          <wp:inline distT="0" distB="0" distL="0" distR="0" wp14:anchorId="4476920A" wp14:editId="13CD6858">
            <wp:extent cx="5267325" cy="4295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EBBD" w14:textId="6D96EF4A" w:rsidR="0095370D" w:rsidRDefault="0095370D" w:rsidP="0095370D"/>
    <w:p w14:paraId="5266E8D0" w14:textId="50FE4203" w:rsidR="0095370D" w:rsidRDefault="0095370D" w:rsidP="0095370D"/>
    <w:p w14:paraId="45374DBF" w14:textId="75AE7E5C" w:rsidR="0095370D" w:rsidRDefault="0095370D" w:rsidP="0095370D"/>
    <w:p w14:paraId="423297CB" w14:textId="29F610B4" w:rsidR="0095370D" w:rsidRDefault="0095370D" w:rsidP="0095370D"/>
    <w:p w14:paraId="5FEB8794" w14:textId="69BD2FD3" w:rsidR="0095370D" w:rsidRDefault="0095370D" w:rsidP="0095370D"/>
    <w:p w14:paraId="19E0A38C" w14:textId="59EEE8EE" w:rsidR="0095370D" w:rsidRDefault="0095370D" w:rsidP="0095370D"/>
    <w:p w14:paraId="3D6ADFB5" w14:textId="4814F626" w:rsidR="0095370D" w:rsidRDefault="0095370D" w:rsidP="0095370D"/>
    <w:p w14:paraId="6733F003" w14:textId="4E8B859F" w:rsidR="0095370D" w:rsidRDefault="0095370D" w:rsidP="0095370D"/>
    <w:p w14:paraId="5991F921" w14:textId="77777777" w:rsidR="0095370D" w:rsidRDefault="0095370D" w:rsidP="0095370D"/>
    <w:p w14:paraId="0313DD85" w14:textId="77777777" w:rsidR="00306820" w:rsidRDefault="00306820" w:rsidP="00306820">
      <w:pPr>
        <w:pStyle w:val="Heading1"/>
      </w:pPr>
      <w:r>
        <w:lastRenderedPageBreak/>
        <w:t>PostgreSQL Database &amp; Schema</w:t>
      </w:r>
    </w:p>
    <w:p w14:paraId="3E602971" w14:textId="25C4DDD5" w:rsidR="005C6D45" w:rsidRDefault="0095370D" w:rsidP="0095370D">
      <w:pPr>
        <w:pStyle w:val="ListParagraph"/>
        <w:numPr>
          <w:ilvl w:val="0"/>
          <w:numId w:val="43"/>
        </w:numPr>
      </w:pPr>
      <w:r>
        <w:t xml:space="preserve">Quick Database Diagrams was used to create </w:t>
      </w:r>
      <w:proofErr w:type="spellStart"/>
      <w:r>
        <w:t>retail_db</w:t>
      </w:r>
      <w:proofErr w:type="spellEnd"/>
      <w:r>
        <w:t xml:space="preserve"> Schema.</w:t>
      </w:r>
    </w:p>
    <w:p w14:paraId="0C7F0408" w14:textId="27FA2BB5" w:rsidR="0095370D" w:rsidRDefault="0095370D" w:rsidP="0095370D">
      <w:r>
        <w:rPr>
          <w:noProof/>
        </w:rPr>
        <w:drawing>
          <wp:inline distT="0" distB="0" distL="0" distR="0" wp14:anchorId="0E76240C" wp14:editId="4CBBF8C7">
            <wp:extent cx="5803900" cy="35496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AEE2" w14:textId="0207DBCB" w:rsidR="0095370D" w:rsidRDefault="0095370D" w:rsidP="0095370D">
      <w:pPr>
        <w:pStyle w:val="ListParagraph"/>
        <w:numPr>
          <w:ilvl w:val="0"/>
          <w:numId w:val="43"/>
        </w:numPr>
      </w:pPr>
      <w:r>
        <w:t>Create Table Statements:</w:t>
      </w:r>
    </w:p>
    <w:p w14:paraId="4C7DCA97" w14:textId="26E43AA1" w:rsidR="00C64652" w:rsidRDefault="0095370D" w:rsidP="0095370D">
      <w:pPr>
        <w:rPr>
          <w:noProof/>
        </w:rPr>
      </w:pPr>
      <w:r>
        <w:rPr>
          <w:noProof/>
        </w:rPr>
        <w:drawing>
          <wp:inline distT="0" distB="0" distL="0" distR="0" wp14:anchorId="3C4A9381" wp14:editId="1DD09812">
            <wp:extent cx="2940050" cy="30283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0662" cy="30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652" w:rsidRPr="00C64652">
        <w:rPr>
          <w:noProof/>
        </w:rPr>
        <w:t xml:space="preserve"> </w:t>
      </w:r>
      <w:r w:rsidR="00C64652">
        <w:rPr>
          <w:noProof/>
        </w:rPr>
        <w:drawing>
          <wp:inline distT="0" distB="0" distL="0" distR="0" wp14:anchorId="5598F1D7" wp14:editId="6ACDC2C6">
            <wp:extent cx="2452370" cy="3016086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0485" cy="30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6AEE" w14:textId="77777777" w:rsidR="00306820" w:rsidRPr="000F00E7" w:rsidRDefault="00306820" w:rsidP="00306820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lastRenderedPageBreak/>
        <w:t>Load to PostgreSQL Database</w:t>
      </w:r>
    </w:p>
    <w:p w14:paraId="6C3CDA9D" w14:textId="6A268771" w:rsidR="00FB35C9" w:rsidRDefault="00804C06" w:rsidP="00804C06">
      <w:pPr>
        <w:pStyle w:val="ListParagraph"/>
        <w:numPr>
          <w:ilvl w:val="0"/>
          <w:numId w:val="43"/>
        </w:numPr>
      </w:pPr>
      <w:r>
        <w:t xml:space="preserve">Create Database Connection to PostgreSQL </w:t>
      </w:r>
      <w:proofErr w:type="spellStart"/>
      <w:r>
        <w:t>retail_db</w:t>
      </w:r>
      <w:proofErr w:type="spellEnd"/>
      <w:r>
        <w:t>: Config file contains Password</w:t>
      </w:r>
    </w:p>
    <w:p w14:paraId="610DD3C2" w14:textId="570458BB" w:rsidR="00804C06" w:rsidRDefault="00804C06" w:rsidP="00804C06">
      <w:r>
        <w:rPr>
          <w:noProof/>
        </w:rPr>
        <w:drawing>
          <wp:inline distT="0" distB="0" distL="0" distR="0" wp14:anchorId="648D51F4" wp14:editId="7B8922AE">
            <wp:extent cx="5943600" cy="5600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F0F2" w14:textId="363E8661" w:rsidR="00804C06" w:rsidRDefault="00804C06" w:rsidP="00804C06">
      <w:pPr>
        <w:pStyle w:val="ListParagraph"/>
        <w:numPr>
          <w:ilvl w:val="0"/>
          <w:numId w:val="43"/>
        </w:numPr>
      </w:pPr>
      <w:r>
        <w:t xml:space="preserve">Confirm available tables in PostgreSQL </w:t>
      </w:r>
      <w:proofErr w:type="spellStart"/>
      <w:r>
        <w:t>retail_db</w:t>
      </w:r>
      <w:proofErr w:type="spellEnd"/>
    </w:p>
    <w:p w14:paraId="71E10574" w14:textId="48FF5B70" w:rsidR="00804C06" w:rsidRDefault="00804C06" w:rsidP="00804C06">
      <w:r>
        <w:rPr>
          <w:noProof/>
        </w:rPr>
        <w:drawing>
          <wp:inline distT="0" distB="0" distL="0" distR="0" wp14:anchorId="3813ABD4" wp14:editId="283D0BED">
            <wp:extent cx="5395399" cy="72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4248" cy="7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B773" w14:textId="04A7995E" w:rsidR="00804C06" w:rsidRDefault="00804C06" w:rsidP="00804C06">
      <w:pPr>
        <w:pStyle w:val="ListParagraph"/>
        <w:numPr>
          <w:ilvl w:val="0"/>
          <w:numId w:val="43"/>
        </w:numPr>
      </w:pPr>
      <w:r>
        <w:t xml:space="preserve">Load Transformed </w:t>
      </w:r>
      <w:proofErr w:type="spellStart"/>
      <w:r>
        <w:t>Dataframes</w:t>
      </w:r>
      <w:proofErr w:type="spellEnd"/>
      <w:r>
        <w:t xml:space="preserve"> into PostgreSQL </w:t>
      </w:r>
      <w:proofErr w:type="spellStart"/>
      <w:r>
        <w:t>retail_db</w:t>
      </w:r>
      <w:proofErr w:type="spellEnd"/>
    </w:p>
    <w:p w14:paraId="2CB350D7" w14:textId="28CBBF39" w:rsidR="00804C06" w:rsidRDefault="00804C06" w:rsidP="00804C06">
      <w:r>
        <w:rPr>
          <w:noProof/>
        </w:rPr>
        <w:drawing>
          <wp:inline distT="0" distB="0" distL="0" distR="0" wp14:anchorId="4F657067" wp14:editId="6274BD00">
            <wp:extent cx="5943600" cy="13544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A4EE" w14:textId="77777777" w:rsidR="00804C06" w:rsidRDefault="00804C06" w:rsidP="00804C06"/>
    <w:p w14:paraId="59FCA438" w14:textId="77777777" w:rsidR="00804C06" w:rsidRDefault="00804C06" w:rsidP="00804C06"/>
    <w:p w14:paraId="068F6297" w14:textId="2401E5F5" w:rsidR="005C6D45" w:rsidRDefault="00804C06">
      <w:pPr>
        <w:pStyle w:val="Heading1"/>
      </w:pPr>
      <w:r>
        <w:lastRenderedPageBreak/>
        <w:t>Total Weekly Sales Per Store SQL Queries</w:t>
      </w:r>
    </w:p>
    <w:p w14:paraId="45C5F36D" w14:textId="6080D3D6" w:rsidR="005C6D45" w:rsidRDefault="00804C06">
      <w:pPr>
        <w:keepNext/>
      </w:pPr>
      <w:r>
        <w:rPr>
          <w:noProof/>
        </w:rPr>
        <w:drawing>
          <wp:inline distT="0" distB="0" distL="0" distR="0" wp14:anchorId="79F5F197" wp14:editId="4F5DE757">
            <wp:extent cx="5943600" cy="51371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B3C6" w14:textId="783C9682" w:rsidR="00804C06" w:rsidRDefault="00804C06">
      <w:pPr>
        <w:keepNext/>
      </w:pPr>
    </w:p>
    <w:p w14:paraId="4766E26D" w14:textId="51094A56" w:rsidR="00804C06" w:rsidRDefault="00804C06">
      <w:pPr>
        <w:keepNext/>
      </w:pPr>
    </w:p>
    <w:p w14:paraId="6C759DCE" w14:textId="7733DC7F" w:rsidR="00804C06" w:rsidRDefault="00804C06">
      <w:pPr>
        <w:keepNext/>
      </w:pPr>
    </w:p>
    <w:p w14:paraId="1B9EED4C" w14:textId="3B024B82" w:rsidR="00804C06" w:rsidRDefault="00804C06">
      <w:pPr>
        <w:keepNext/>
      </w:pPr>
    </w:p>
    <w:p w14:paraId="62179E54" w14:textId="3F21F021" w:rsidR="00804C06" w:rsidRDefault="00804C06">
      <w:pPr>
        <w:keepNext/>
      </w:pPr>
    </w:p>
    <w:p w14:paraId="1406063F" w14:textId="77777777" w:rsidR="00804C06" w:rsidRDefault="00804C06">
      <w:pPr>
        <w:keepNext/>
      </w:pPr>
    </w:p>
    <w:p w14:paraId="313452ED" w14:textId="403A644C" w:rsidR="00804C06" w:rsidRDefault="00804C06" w:rsidP="00804C06">
      <w:pPr>
        <w:pStyle w:val="Heading1"/>
      </w:pPr>
      <w:r>
        <w:lastRenderedPageBreak/>
        <w:t>Total Weekly Sales Per Store SQL Queries</w:t>
      </w:r>
      <w:r>
        <w:t xml:space="preserve"> – with Sales and Features Table</w:t>
      </w:r>
      <w:r w:rsidR="00876E3F">
        <w:t>s</w:t>
      </w:r>
      <w:r>
        <w:t xml:space="preserve"> Join </w:t>
      </w:r>
    </w:p>
    <w:p w14:paraId="1DF8C80B" w14:textId="6829AEBC" w:rsidR="005C6D45" w:rsidRDefault="00876E3F" w:rsidP="00876E3F">
      <w:r>
        <w:rPr>
          <w:noProof/>
        </w:rPr>
        <w:drawing>
          <wp:inline distT="0" distB="0" distL="0" distR="0" wp14:anchorId="2221522B" wp14:editId="1CEF47E6">
            <wp:extent cx="5943600" cy="4330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4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4CA1" w14:textId="77777777" w:rsidR="00E45AE9" w:rsidRDefault="00E45AE9">
      <w:pPr>
        <w:spacing w:line="240" w:lineRule="auto"/>
      </w:pPr>
      <w:r>
        <w:separator/>
      </w:r>
    </w:p>
  </w:endnote>
  <w:endnote w:type="continuationSeparator" w:id="0">
    <w:p w14:paraId="206E34FD" w14:textId="77777777" w:rsidR="00E45AE9" w:rsidRDefault="00E45AE9">
      <w:pPr>
        <w:spacing w:line="240" w:lineRule="auto"/>
      </w:pPr>
      <w:r>
        <w:continuationSeparator/>
      </w:r>
    </w:p>
  </w:endnote>
  <w:endnote w:type="continuationNotice" w:id="1">
    <w:p w14:paraId="22BF7636" w14:textId="77777777" w:rsidR="00E45AE9" w:rsidRDefault="00E45AE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B6CA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70E058F7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9C1DDE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6B56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9B8B" w14:textId="77777777" w:rsidR="00E45AE9" w:rsidRDefault="00E45AE9">
      <w:pPr>
        <w:spacing w:line="240" w:lineRule="auto"/>
      </w:pPr>
      <w:r>
        <w:separator/>
      </w:r>
    </w:p>
  </w:footnote>
  <w:footnote w:type="continuationSeparator" w:id="0">
    <w:p w14:paraId="46C2F7FB" w14:textId="77777777" w:rsidR="00E45AE9" w:rsidRDefault="00E45AE9">
      <w:pPr>
        <w:spacing w:line="240" w:lineRule="auto"/>
      </w:pPr>
      <w:r>
        <w:continuationSeparator/>
      </w:r>
    </w:p>
  </w:footnote>
  <w:footnote w:type="continuationNotice" w:id="1">
    <w:p w14:paraId="43C0B33D" w14:textId="77777777" w:rsidR="00E45AE9" w:rsidRDefault="00E45AE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9354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14512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B01C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72478"/>
    <w:multiLevelType w:val="hybridMultilevel"/>
    <w:tmpl w:val="B56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F3F57"/>
    <w:multiLevelType w:val="hybridMultilevel"/>
    <w:tmpl w:val="E372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001D"/>
    <w:multiLevelType w:val="hybridMultilevel"/>
    <w:tmpl w:val="297C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938EF"/>
    <w:multiLevelType w:val="hybridMultilevel"/>
    <w:tmpl w:val="B09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E623F"/>
    <w:multiLevelType w:val="hybridMultilevel"/>
    <w:tmpl w:val="3ACC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05B0E"/>
    <w:multiLevelType w:val="hybridMultilevel"/>
    <w:tmpl w:val="C526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5EF9"/>
    <w:multiLevelType w:val="hybridMultilevel"/>
    <w:tmpl w:val="5D54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3629C"/>
    <w:multiLevelType w:val="hybridMultilevel"/>
    <w:tmpl w:val="BDFC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27ABC"/>
    <w:multiLevelType w:val="hybridMultilevel"/>
    <w:tmpl w:val="2B1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0151AB"/>
    <w:multiLevelType w:val="hybridMultilevel"/>
    <w:tmpl w:val="DA4E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9"/>
  </w:num>
  <w:num w:numId="21">
    <w:abstractNumId w:val="23"/>
  </w:num>
  <w:num w:numId="22">
    <w:abstractNumId w:val="22"/>
  </w:num>
  <w:num w:numId="23">
    <w:abstractNumId w:val="19"/>
  </w:num>
  <w:num w:numId="24">
    <w:abstractNumId w:val="15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1"/>
  </w:num>
  <w:num w:numId="36">
    <w:abstractNumId w:val="17"/>
  </w:num>
  <w:num w:numId="37">
    <w:abstractNumId w:val="13"/>
  </w:num>
  <w:num w:numId="38">
    <w:abstractNumId w:val="18"/>
  </w:num>
  <w:num w:numId="39">
    <w:abstractNumId w:val="21"/>
  </w:num>
  <w:num w:numId="40">
    <w:abstractNumId w:val="20"/>
  </w:num>
  <w:num w:numId="41">
    <w:abstractNumId w:val="16"/>
  </w:num>
  <w:num w:numId="42">
    <w:abstractNumId w:val="1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9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06820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222DB"/>
    <w:rsid w:val="00643D1A"/>
    <w:rsid w:val="00674588"/>
    <w:rsid w:val="006A7B57"/>
    <w:rsid w:val="006D44C5"/>
    <w:rsid w:val="00713672"/>
    <w:rsid w:val="0073562D"/>
    <w:rsid w:val="007B07DE"/>
    <w:rsid w:val="00804C06"/>
    <w:rsid w:val="008270A2"/>
    <w:rsid w:val="00853F77"/>
    <w:rsid w:val="00876E3F"/>
    <w:rsid w:val="00885CE1"/>
    <w:rsid w:val="008907FF"/>
    <w:rsid w:val="008B696C"/>
    <w:rsid w:val="008B6BEE"/>
    <w:rsid w:val="008F78D7"/>
    <w:rsid w:val="009200C1"/>
    <w:rsid w:val="0095370D"/>
    <w:rsid w:val="00980085"/>
    <w:rsid w:val="0099712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64652"/>
    <w:rsid w:val="00C90A2E"/>
    <w:rsid w:val="00CC5861"/>
    <w:rsid w:val="00CE3096"/>
    <w:rsid w:val="00D30B81"/>
    <w:rsid w:val="00D3649E"/>
    <w:rsid w:val="00D65327"/>
    <w:rsid w:val="00D81443"/>
    <w:rsid w:val="00DF0FDA"/>
    <w:rsid w:val="00E142DA"/>
    <w:rsid w:val="00E16F51"/>
    <w:rsid w:val="00E45AE9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3B6A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grin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5384-42A6-43B0-8214-36C0C31E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13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2019-08-17T17:12:00Z</dcterms:created>
  <dcterms:modified xsi:type="dcterms:W3CDTF">2019-08-17T18:45:00Z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