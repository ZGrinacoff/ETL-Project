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82D5F" w14:textId="23CF52EF" w:rsidR="005C6D45" w:rsidRDefault="000F6DA6">
      <w:pPr>
        <w:pStyle w:val="Title"/>
        <w:rPr>
          <w:sz w:val="72"/>
          <w:szCs w:val="72"/>
        </w:rPr>
      </w:pPr>
      <w:r>
        <w:rPr>
          <w:sz w:val="72"/>
          <w:szCs w:val="72"/>
        </w:rPr>
        <w:t xml:space="preserve">Walmart </w:t>
      </w:r>
      <w:r w:rsidR="007504C0">
        <w:rPr>
          <w:sz w:val="72"/>
          <w:szCs w:val="72"/>
        </w:rPr>
        <w:t xml:space="preserve">Weekly Sales </w:t>
      </w:r>
      <w:r>
        <w:rPr>
          <w:sz w:val="72"/>
          <w:szCs w:val="72"/>
        </w:rPr>
        <w:t xml:space="preserve">MongoDB ETL Documentation </w:t>
      </w:r>
    </w:p>
    <w:p w14:paraId="4AD15D2F" w14:textId="77777777" w:rsidR="00B71770" w:rsidRDefault="000F6DA6" w:rsidP="000F6DA6">
      <w:bookmarkStart w:id="0" w:name="_Hlk487785372"/>
      <w:bookmarkEnd w:id="0"/>
      <w:r>
        <w:t xml:space="preserve">Data are extracted from 2 datasets </w:t>
      </w:r>
      <w:proofErr w:type="spellStart"/>
      <w:r>
        <w:t>i.e</w:t>
      </w:r>
      <w:proofErr w:type="spellEnd"/>
      <w:r>
        <w:t xml:space="preserve"> </w:t>
      </w:r>
      <w:r w:rsidR="00257348" w:rsidRPr="00257348">
        <w:t>sales data-set.csv and Features data set</w:t>
      </w:r>
      <w:r w:rsidR="00257348">
        <w:t xml:space="preserve">, transformed using Pandas and loaded to MongoDB as </w:t>
      </w:r>
      <w:proofErr w:type="spellStart"/>
      <w:r w:rsidR="00257348" w:rsidRPr="00C51263">
        <w:rPr>
          <w:b/>
          <w:bCs/>
          <w:i/>
          <w:iCs/>
        </w:rPr>
        <w:t>weeklysales_db</w:t>
      </w:r>
      <w:proofErr w:type="spellEnd"/>
      <w:r w:rsidR="00257348">
        <w:t xml:space="preserve"> under </w:t>
      </w:r>
      <w:proofErr w:type="spellStart"/>
      <w:r w:rsidR="00257348" w:rsidRPr="00C51263">
        <w:rPr>
          <w:b/>
          <w:bCs/>
          <w:i/>
          <w:iCs/>
        </w:rPr>
        <w:t>weeklysales</w:t>
      </w:r>
      <w:proofErr w:type="spellEnd"/>
      <w:r w:rsidR="00257348" w:rsidRPr="00C51263">
        <w:rPr>
          <w:b/>
          <w:bCs/>
          <w:i/>
          <w:iCs/>
        </w:rPr>
        <w:t xml:space="preserve"> table</w:t>
      </w:r>
      <w:r w:rsidR="00257348">
        <w:t xml:space="preserve"> through </w:t>
      </w:r>
      <w:proofErr w:type="spellStart"/>
      <w:r w:rsidR="00257348">
        <w:t>PyMongo</w:t>
      </w:r>
      <w:proofErr w:type="spellEnd"/>
      <w:r w:rsidR="00257348">
        <w:t>.</w:t>
      </w:r>
      <w:r w:rsidR="005B4482">
        <w:t xml:space="preserve"> </w:t>
      </w:r>
    </w:p>
    <w:p w14:paraId="06E69609" w14:textId="2D455A15" w:rsidR="00B71770" w:rsidRDefault="005B4482" w:rsidP="000F6DA6">
      <w:r>
        <w:t xml:space="preserve">The objective </w:t>
      </w:r>
      <w:r w:rsidR="00B71770">
        <w:t xml:space="preserve">of ETL </w:t>
      </w:r>
      <w:r w:rsidR="00203085">
        <w:t>are,</w:t>
      </w:r>
    </w:p>
    <w:p w14:paraId="320C4C7E" w14:textId="77777777" w:rsidR="00B71770" w:rsidRDefault="005B4482" w:rsidP="00B71770">
      <w:pPr>
        <w:pStyle w:val="ListParagraph"/>
        <w:numPr>
          <w:ilvl w:val="0"/>
          <w:numId w:val="38"/>
        </w:numPr>
      </w:pPr>
      <w:r>
        <w:t xml:space="preserve">to upload a transformed dataset of Total Weekly Sales for a store at a given date with Markdown data. </w:t>
      </w:r>
    </w:p>
    <w:p w14:paraId="567365AD" w14:textId="5666CC90" w:rsidR="005C6D45" w:rsidRDefault="00B71770" w:rsidP="00B71770">
      <w:pPr>
        <w:pStyle w:val="ListParagraph"/>
        <w:numPr>
          <w:ilvl w:val="0"/>
          <w:numId w:val="38"/>
        </w:numPr>
      </w:pPr>
      <w:r>
        <w:t>t</w:t>
      </w:r>
      <w:r w:rsidR="005B4482">
        <w:t>he dataset gives user the ability to query to find which store had best sales, whether the store had markdowns</w:t>
      </w:r>
      <w:r w:rsidR="00C50741">
        <w:t xml:space="preserve"> and </w:t>
      </w:r>
      <w:proofErr w:type="spellStart"/>
      <w:r w:rsidR="00C50741">
        <w:t>etc</w:t>
      </w:r>
      <w:proofErr w:type="spellEnd"/>
    </w:p>
    <w:p w14:paraId="241075D1" w14:textId="0B0407AD" w:rsidR="005C6D45" w:rsidRDefault="0072678C">
      <w:pPr>
        <w:pStyle w:val="Heading1"/>
      </w:pPr>
      <w:r>
        <w:t>Sales data-set.csv</w:t>
      </w:r>
      <w:r w:rsidR="001416FB">
        <w:t xml:space="preserve"> Description</w:t>
      </w:r>
    </w:p>
    <w:p w14:paraId="34193BB0" w14:textId="77777777" w:rsidR="005E413C" w:rsidRPr="005E413C" w:rsidRDefault="005E413C" w:rsidP="005E413C">
      <w:r w:rsidRPr="005E413C">
        <w:t>Historical sales data, which covers to 2010-02-05 to 2012-11-01. Within this tab you will find the following fields:</w:t>
      </w:r>
    </w:p>
    <w:p w14:paraId="365D50CA" w14:textId="77777777" w:rsidR="005E413C" w:rsidRDefault="005E413C" w:rsidP="005E015C">
      <w:pPr>
        <w:numPr>
          <w:ilvl w:val="0"/>
          <w:numId w:val="36"/>
        </w:numPr>
      </w:pPr>
      <w:r w:rsidRPr="005E413C">
        <w:t>Store - the store number</w:t>
      </w:r>
    </w:p>
    <w:p w14:paraId="5927817D" w14:textId="11138EE3" w:rsidR="005E413C" w:rsidRPr="005E413C" w:rsidRDefault="005E413C" w:rsidP="005E015C">
      <w:pPr>
        <w:numPr>
          <w:ilvl w:val="0"/>
          <w:numId w:val="36"/>
        </w:numPr>
      </w:pPr>
      <w:r w:rsidRPr="005E413C">
        <w:t>Dept - the department number</w:t>
      </w:r>
    </w:p>
    <w:p w14:paraId="5B9F7D43" w14:textId="77777777" w:rsidR="005E413C" w:rsidRPr="005E413C" w:rsidRDefault="005E413C" w:rsidP="005E413C">
      <w:pPr>
        <w:numPr>
          <w:ilvl w:val="0"/>
          <w:numId w:val="36"/>
        </w:numPr>
      </w:pPr>
      <w:r w:rsidRPr="005E413C">
        <w:t>Date - the week</w:t>
      </w:r>
    </w:p>
    <w:p w14:paraId="10955FEA" w14:textId="3BB2E314" w:rsidR="005E413C" w:rsidRPr="005E413C" w:rsidRDefault="005E413C" w:rsidP="005E413C">
      <w:pPr>
        <w:numPr>
          <w:ilvl w:val="0"/>
          <w:numId w:val="36"/>
        </w:numPr>
      </w:pPr>
      <w:proofErr w:type="spellStart"/>
      <w:r w:rsidRPr="005E413C">
        <w:t>Weekly_Sales</w:t>
      </w:r>
      <w:proofErr w:type="spellEnd"/>
      <w:r w:rsidRPr="005E413C">
        <w:t xml:space="preserve"> - sales for the given department in the given store</w:t>
      </w:r>
    </w:p>
    <w:p w14:paraId="46038BAC" w14:textId="77777777" w:rsidR="00EA31DF" w:rsidRDefault="005E413C" w:rsidP="00B67A36">
      <w:pPr>
        <w:numPr>
          <w:ilvl w:val="0"/>
          <w:numId w:val="36"/>
        </w:numPr>
      </w:pPr>
      <w:proofErr w:type="spellStart"/>
      <w:r w:rsidRPr="005E413C">
        <w:t>IsHoliday</w:t>
      </w:r>
      <w:proofErr w:type="spellEnd"/>
      <w:r w:rsidRPr="005E413C">
        <w:t xml:space="preserve"> - whether the week is a special holiday week</w:t>
      </w:r>
    </w:p>
    <w:p w14:paraId="7B9D3CF7" w14:textId="708C00B1" w:rsidR="003407A9" w:rsidRDefault="0072678C" w:rsidP="004C5CCE">
      <w:pPr>
        <w:ind w:left="720"/>
        <w:jc w:val="center"/>
      </w:pPr>
      <w:r>
        <w:rPr>
          <w:noProof/>
        </w:rPr>
        <w:drawing>
          <wp:inline distT="0" distB="0" distL="0" distR="0" wp14:anchorId="4451791B" wp14:editId="5AA4BE80">
            <wp:extent cx="2450886" cy="1979295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0525" cy="20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B1A8" w14:textId="110F1778" w:rsidR="002B4F7D" w:rsidRDefault="002B4F7D" w:rsidP="002B4F7D">
      <w:pPr>
        <w:pStyle w:val="Heading1"/>
      </w:pPr>
      <w:r>
        <w:lastRenderedPageBreak/>
        <w:t>Features</w:t>
      </w:r>
      <w:r>
        <w:t xml:space="preserve"> data</w:t>
      </w:r>
      <w:r>
        <w:t xml:space="preserve"> </w:t>
      </w:r>
      <w:r>
        <w:t>set.csv Description</w:t>
      </w:r>
    </w:p>
    <w:p w14:paraId="38E30C64" w14:textId="77777777" w:rsidR="00BD25D8" w:rsidRPr="00BD25D8" w:rsidRDefault="00BD25D8" w:rsidP="00BD25D8">
      <w:r w:rsidRPr="00BD25D8">
        <w:t>Contains additional data related to the store, department, and regional activity for the given dates.</w:t>
      </w:r>
    </w:p>
    <w:p w14:paraId="795F177D" w14:textId="77777777" w:rsidR="00BD25D8" w:rsidRPr="00BD25D8" w:rsidRDefault="00BD25D8" w:rsidP="00BD25D8">
      <w:pPr>
        <w:pStyle w:val="ListParagraph"/>
        <w:numPr>
          <w:ilvl w:val="0"/>
          <w:numId w:val="37"/>
        </w:numPr>
      </w:pPr>
      <w:r w:rsidRPr="00BD25D8">
        <w:t>Store - the store number</w:t>
      </w:r>
    </w:p>
    <w:p w14:paraId="50151B55" w14:textId="77777777" w:rsidR="00BD25D8" w:rsidRPr="00BD25D8" w:rsidRDefault="00BD25D8" w:rsidP="00BD25D8">
      <w:pPr>
        <w:pStyle w:val="ListParagraph"/>
        <w:numPr>
          <w:ilvl w:val="0"/>
          <w:numId w:val="37"/>
        </w:numPr>
      </w:pPr>
      <w:r w:rsidRPr="00BD25D8">
        <w:t>Date - the week</w:t>
      </w:r>
    </w:p>
    <w:p w14:paraId="54C66EB5" w14:textId="77777777" w:rsidR="00BD25D8" w:rsidRPr="00BD25D8" w:rsidRDefault="00BD25D8" w:rsidP="00BD25D8">
      <w:pPr>
        <w:pStyle w:val="ListParagraph"/>
        <w:numPr>
          <w:ilvl w:val="0"/>
          <w:numId w:val="37"/>
        </w:numPr>
      </w:pPr>
      <w:r w:rsidRPr="00BD25D8">
        <w:t>Temperature - average temperature in the region</w:t>
      </w:r>
    </w:p>
    <w:p w14:paraId="5B9205FF" w14:textId="77777777" w:rsidR="00BD25D8" w:rsidRPr="00BD25D8" w:rsidRDefault="00BD25D8" w:rsidP="00BD25D8">
      <w:pPr>
        <w:pStyle w:val="ListParagraph"/>
        <w:numPr>
          <w:ilvl w:val="0"/>
          <w:numId w:val="37"/>
        </w:numPr>
      </w:pPr>
      <w:proofErr w:type="spellStart"/>
      <w:r w:rsidRPr="00BD25D8">
        <w:t>Fuel_Price</w:t>
      </w:r>
      <w:proofErr w:type="spellEnd"/>
      <w:r w:rsidRPr="00BD25D8">
        <w:t xml:space="preserve"> - cost of fuel in the region</w:t>
      </w:r>
    </w:p>
    <w:p w14:paraId="0BFCE53A" w14:textId="012CE318" w:rsidR="00BD25D8" w:rsidRPr="00BD25D8" w:rsidRDefault="00BD25D8" w:rsidP="00BD25D8">
      <w:pPr>
        <w:pStyle w:val="ListParagraph"/>
        <w:numPr>
          <w:ilvl w:val="0"/>
          <w:numId w:val="37"/>
        </w:numPr>
      </w:pPr>
      <w:r w:rsidRPr="00BD25D8">
        <w:t xml:space="preserve">MarkDown1-5 - anonymized data related to promotional markdowns. </w:t>
      </w:r>
      <w:proofErr w:type="spellStart"/>
      <w:r w:rsidRPr="00BD25D8">
        <w:t>MarkDown</w:t>
      </w:r>
      <w:proofErr w:type="spellEnd"/>
      <w:r w:rsidRPr="00BD25D8">
        <w:t xml:space="preserve"> data is only available after Nov 2011</w:t>
      </w:r>
      <w:r w:rsidR="008B6102">
        <w:t xml:space="preserve"> </w:t>
      </w:r>
      <w:r w:rsidRPr="00BD25D8">
        <w:t>and is not available for all stores all the time. Any missing value is marked with an NA</w:t>
      </w:r>
    </w:p>
    <w:p w14:paraId="7FF29086" w14:textId="77777777" w:rsidR="00BD25D8" w:rsidRPr="00BD25D8" w:rsidRDefault="00BD25D8" w:rsidP="00BD25D8">
      <w:pPr>
        <w:pStyle w:val="ListParagraph"/>
        <w:numPr>
          <w:ilvl w:val="0"/>
          <w:numId w:val="37"/>
        </w:numPr>
      </w:pPr>
      <w:r w:rsidRPr="00BD25D8">
        <w:t>CPI - the consumer price index</w:t>
      </w:r>
    </w:p>
    <w:p w14:paraId="179F5633" w14:textId="77777777" w:rsidR="00BD25D8" w:rsidRPr="00BD25D8" w:rsidRDefault="00BD25D8" w:rsidP="00BD25D8">
      <w:pPr>
        <w:pStyle w:val="ListParagraph"/>
        <w:numPr>
          <w:ilvl w:val="0"/>
          <w:numId w:val="37"/>
        </w:numPr>
      </w:pPr>
      <w:r w:rsidRPr="00BD25D8">
        <w:t>Unemployment - the unemployment rate</w:t>
      </w:r>
    </w:p>
    <w:p w14:paraId="56BA9D32" w14:textId="77777777" w:rsidR="00BD25D8" w:rsidRPr="00BD25D8" w:rsidRDefault="00BD25D8" w:rsidP="00BD25D8">
      <w:pPr>
        <w:pStyle w:val="ListParagraph"/>
        <w:numPr>
          <w:ilvl w:val="0"/>
          <w:numId w:val="37"/>
        </w:numPr>
      </w:pPr>
      <w:proofErr w:type="spellStart"/>
      <w:r w:rsidRPr="00BD25D8">
        <w:t>IsHoliday</w:t>
      </w:r>
      <w:proofErr w:type="spellEnd"/>
      <w:r w:rsidRPr="00BD25D8">
        <w:t xml:space="preserve"> - whether the week is a special holiday week</w:t>
      </w:r>
    </w:p>
    <w:p w14:paraId="58DAB4E0" w14:textId="77777777" w:rsidR="002B4F7D" w:rsidRDefault="002B4F7D" w:rsidP="002B4F7D">
      <w:pPr>
        <w:pStyle w:val="ListParagraph"/>
      </w:pPr>
    </w:p>
    <w:p w14:paraId="54929072" w14:textId="52F1ABA0" w:rsidR="003407A9" w:rsidRDefault="002B4F7D" w:rsidP="004C5CCE">
      <w:pPr>
        <w:pStyle w:val="ListParagraph"/>
        <w:jc w:val="center"/>
      </w:pPr>
      <w:r>
        <w:rPr>
          <w:noProof/>
        </w:rPr>
        <w:drawing>
          <wp:inline distT="0" distB="0" distL="0" distR="0" wp14:anchorId="1C51EC39" wp14:editId="4E43E477">
            <wp:extent cx="59436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7CA1" w14:textId="1DAB805B" w:rsidR="005C6D45" w:rsidRPr="000F00E7" w:rsidRDefault="00D4184E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>Data Extraction</w:t>
      </w:r>
      <w:r w:rsidR="00BC05BB"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 xml:space="preserve"> and Transformation</w:t>
      </w:r>
    </w:p>
    <w:p w14:paraId="742F4970" w14:textId="45F4E26C" w:rsidR="00D4184E" w:rsidRDefault="007317C3" w:rsidP="007A4DE8">
      <w:pPr>
        <w:pStyle w:val="ListParagraph"/>
        <w:numPr>
          <w:ilvl w:val="0"/>
          <w:numId w:val="38"/>
        </w:numPr>
      </w:pPr>
      <w:r>
        <w:t>Snapshot below shows data types of columns from 2 datasets.</w:t>
      </w:r>
    </w:p>
    <w:p w14:paraId="32EA1C89" w14:textId="58FA5482" w:rsidR="007317C3" w:rsidRDefault="007317C3" w:rsidP="007317C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70BCFAC" wp14:editId="527E7925">
            <wp:extent cx="2300018" cy="120396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4621" cy="123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B61D" w14:textId="0C0EE815" w:rsidR="00D4184E" w:rsidRDefault="007317C3" w:rsidP="007317C3">
      <w:pPr>
        <w:jc w:val="center"/>
      </w:pPr>
      <w:r>
        <w:rPr>
          <w:noProof/>
        </w:rPr>
        <w:lastRenderedPageBreak/>
        <w:drawing>
          <wp:inline distT="0" distB="0" distL="0" distR="0" wp14:anchorId="5F668F38" wp14:editId="4FBC7630">
            <wp:extent cx="2385188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078" cy="217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3A42" w14:textId="78ED478A" w:rsidR="005C6D45" w:rsidRDefault="00192D34" w:rsidP="007A4DE8">
      <w:pPr>
        <w:pStyle w:val="ListParagraph"/>
        <w:numPr>
          <w:ilvl w:val="0"/>
          <w:numId w:val="38"/>
        </w:numPr>
      </w:pPr>
      <w:r>
        <w:t>Date in datasets aren’t a standard one and had to be converted,</w:t>
      </w:r>
    </w:p>
    <w:p w14:paraId="2865155C" w14:textId="24505E19" w:rsidR="00192D34" w:rsidRDefault="00C968AF" w:rsidP="00B751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41D91" wp14:editId="077E1911">
                <wp:simplePos x="0" y="0"/>
                <wp:positionH relativeFrom="column">
                  <wp:posOffset>2743200</wp:posOffset>
                </wp:positionH>
                <wp:positionV relativeFrom="paragraph">
                  <wp:posOffset>1303655</wp:posOffset>
                </wp:positionV>
                <wp:extent cx="175260" cy="426720"/>
                <wp:effectExtent l="19050" t="0" r="15240" b="3048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426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2FA1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3in;margin-top:102.65pt;width:13.8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" adj="17164" fillcolor="#5b9bd5 [3204]" strokecolor="#1f4d78 [1604]" strokeweight="1pt"/>
            </w:pict>
          </mc:Fallback>
        </mc:AlternateContent>
      </w:r>
      <w:r w:rsidR="00B751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F85323" wp14:editId="463097AB">
                <wp:simplePos x="0" y="0"/>
                <wp:positionH relativeFrom="column">
                  <wp:posOffset>2407920</wp:posOffset>
                </wp:positionH>
                <wp:positionV relativeFrom="paragraph">
                  <wp:posOffset>18415</wp:posOffset>
                </wp:positionV>
                <wp:extent cx="712470" cy="1455420"/>
                <wp:effectExtent l="0" t="0" r="1143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14554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2318D" id="Oval 8" o:spid="_x0000_s1026" style="position:absolute;margin-left:189.6pt;margin-top:1.45pt;width:56.1pt;height:11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" filled="f" strokecolor="red [3205]" strokeweight="1pt">
                <v:stroke joinstyle="miter"/>
              </v:oval>
            </w:pict>
          </mc:Fallback>
        </mc:AlternateContent>
      </w:r>
      <w:r w:rsidR="00B75106">
        <w:rPr>
          <w:noProof/>
        </w:rPr>
        <w:drawing>
          <wp:inline distT="0" distB="0" distL="0" distR="0" wp14:anchorId="41A753FB" wp14:editId="59D37CC4">
            <wp:extent cx="2872740" cy="126120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0629" cy="127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D6F9" w14:textId="72939F3A" w:rsidR="00C968AF" w:rsidRDefault="00C968AF" w:rsidP="00B75106">
      <w:pPr>
        <w:jc w:val="center"/>
      </w:pPr>
    </w:p>
    <w:p w14:paraId="556B7122" w14:textId="098AEFD7" w:rsidR="00B75106" w:rsidRDefault="00C968AF" w:rsidP="00C968A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5A7813" wp14:editId="1A952CA9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883920" cy="1592580"/>
                <wp:effectExtent l="0" t="0" r="1143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15925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F7463" id="Oval 9" o:spid="_x0000_s1026" style="position:absolute;margin-left:0;margin-top:13.2pt;width:69.6pt;height:125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" filled="f" strokecolor="red [3205]" strokeweight="1pt">
                <v:stroke joinstyle="miter"/>
                <w10:wrap anchorx="margin"/>
              </v:oval>
            </w:pict>
          </mc:Fallback>
        </mc:AlternateContent>
      </w:r>
      <w:bookmarkStart w:id="1" w:name="_Toc522551271"/>
      <w:bookmarkStart w:id="2" w:name="_Toc522551309"/>
      <w:bookmarkStart w:id="3" w:name="_Toc522551958"/>
      <w:r w:rsidR="00B75106">
        <w:rPr>
          <w:noProof/>
        </w:rPr>
        <w:drawing>
          <wp:inline distT="0" distB="0" distL="0" distR="0" wp14:anchorId="72426A99" wp14:editId="73D0C790">
            <wp:extent cx="2903220" cy="1610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8013" cy="162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037A" w14:textId="67990644" w:rsidR="00B75106" w:rsidRDefault="00C968AF">
      <w:pPr>
        <w:pStyle w:val="Heading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- Calculate the total dept by date and </w:t>
      </w:r>
      <w:proofErr w:type="spellStart"/>
      <w:r>
        <w:rPr>
          <w:rFonts w:asciiTheme="minorHAnsi" w:hAnsiTheme="minorHAnsi" w:cstheme="minorHAnsi"/>
          <w:sz w:val="22"/>
          <w:szCs w:val="22"/>
        </w:rPr>
        <w:t>Weekly_Sales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by date  </w:t>
      </w:r>
    </w:p>
    <w:p w14:paraId="416E53C8" w14:textId="71581A8D" w:rsidR="00C968AF" w:rsidRDefault="00C968AF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139B1C01" w14:textId="6D5C6E04" w:rsidR="00C968AF" w:rsidRDefault="00DD0E06" w:rsidP="00C968AF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71599F" wp14:editId="1311460E">
                <wp:simplePos x="0" y="0"/>
                <wp:positionH relativeFrom="column">
                  <wp:posOffset>4251960</wp:posOffset>
                </wp:positionH>
                <wp:positionV relativeFrom="paragraph">
                  <wp:posOffset>7620</wp:posOffset>
                </wp:positionV>
                <wp:extent cx="922020" cy="1546860"/>
                <wp:effectExtent l="0" t="0" r="1143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1546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AC3E7" id="Oval 21" o:spid="_x0000_s1026" style="position:absolute;margin-left:334.8pt;margin-top:.6pt;width:72.6pt;height:12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" filled="f" strokecolor="red [32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7018FD" wp14:editId="01343CDD">
                <wp:simplePos x="0" y="0"/>
                <wp:positionH relativeFrom="column">
                  <wp:posOffset>1912620</wp:posOffset>
                </wp:positionH>
                <wp:positionV relativeFrom="paragraph">
                  <wp:posOffset>9525</wp:posOffset>
                </wp:positionV>
                <wp:extent cx="922020" cy="1546860"/>
                <wp:effectExtent l="0" t="0" r="1143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1546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81381" id="Oval 20" o:spid="_x0000_s1026" style="position:absolute;margin-left:150.6pt;margin-top:.75pt;width:72.6pt;height:1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" filled="f" strokecolor="red [3205]" strokeweight="1pt">
                <v:stroke joinstyle="miter"/>
              </v:oval>
            </w:pict>
          </mc:Fallback>
        </mc:AlternateContent>
      </w:r>
      <w:r w:rsidR="00C968AF">
        <w:rPr>
          <w:noProof/>
        </w:rPr>
        <w:drawing>
          <wp:inline distT="0" distB="0" distL="0" distR="0" wp14:anchorId="44DE45EB" wp14:editId="66D3DA4B">
            <wp:extent cx="1986915" cy="1493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5273" cy="150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8AF">
        <w:rPr>
          <w:noProof/>
        </w:rPr>
        <w:drawing>
          <wp:inline distT="0" distB="0" distL="0" distR="0" wp14:anchorId="5A951850" wp14:editId="40C30333">
            <wp:extent cx="2326640" cy="1521853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7916" cy="15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8049" w14:textId="0CF9F397" w:rsidR="00DD0E06" w:rsidRDefault="00DD0E06" w:rsidP="00C968AF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</w:p>
    <w:p w14:paraId="6C02A8A1" w14:textId="73775088" w:rsidR="00DD0E06" w:rsidRDefault="00DD0E06" w:rsidP="00DD0E06">
      <w:pPr>
        <w:pStyle w:val="Heading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BC05BB">
        <w:rPr>
          <w:rFonts w:asciiTheme="minorHAnsi" w:hAnsiTheme="minorHAnsi" w:cstheme="minorHAnsi"/>
          <w:sz w:val="22"/>
          <w:szCs w:val="22"/>
        </w:rPr>
        <w:t xml:space="preserve">Replace </w:t>
      </w:r>
      <w:r w:rsidR="00DD2239">
        <w:rPr>
          <w:rFonts w:asciiTheme="minorHAnsi" w:hAnsiTheme="minorHAnsi" w:cstheme="minorHAnsi"/>
          <w:sz w:val="22"/>
          <w:szCs w:val="22"/>
        </w:rPr>
        <w:t xml:space="preserve">Nan column in </w:t>
      </w:r>
      <w:proofErr w:type="spellStart"/>
      <w:r w:rsidR="00DD2239">
        <w:rPr>
          <w:rFonts w:asciiTheme="minorHAnsi" w:hAnsiTheme="minorHAnsi" w:cstheme="minorHAnsi"/>
          <w:sz w:val="22"/>
          <w:szCs w:val="22"/>
        </w:rPr>
        <w:t>MarkDownX</w:t>
      </w:r>
      <w:proofErr w:type="spellEnd"/>
      <w:r w:rsidR="00DD2239">
        <w:rPr>
          <w:rFonts w:asciiTheme="minorHAnsi" w:hAnsiTheme="minorHAnsi" w:cstheme="minorHAnsi"/>
          <w:sz w:val="22"/>
          <w:szCs w:val="22"/>
        </w:rPr>
        <w:t xml:space="preserve"> with Zeros</w:t>
      </w:r>
    </w:p>
    <w:p w14:paraId="1373C208" w14:textId="0F6E43EF" w:rsidR="00DD0E06" w:rsidRDefault="00ED27BF" w:rsidP="00DD0E06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952D6D" wp14:editId="380CE4B1">
                <wp:simplePos x="0" y="0"/>
                <wp:positionH relativeFrom="column">
                  <wp:posOffset>2994660</wp:posOffset>
                </wp:positionH>
                <wp:positionV relativeFrom="paragraph">
                  <wp:posOffset>1617345</wp:posOffset>
                </wp:positionV>
                <wp:extent cx="175260" cy="426720"/>
                <wp:effectExtent l="19050" t="0" r="15240" b="3048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426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0B7D9" id="Arrow: Down 22" o:spid="_x0000_s1026" type="#_x0000_t67" style="position:absolute;margin-left:235.8pt;margin-top:127.35pt;width:13.8pt;height:3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" adj="17164" fillcolor="#5b9bd5 [3204]" strokecolor="#1f4d78 [1604]" strokeweight="1pt"/>
            </w:pict>
          </mc:Fallback>
        </mc:AlternateContent>
      </w:r>
      <w:r w:rsidR="00DD0E06">
        <w:rPr>
          <w:noProof/>
        </w:rPr>
        <w:drawing>
          <wp:inline distT="0" distB="0" distL="0" distR="0" wp14:anchorId="51BF4F4D" wp14:editId="4F127E3A">
            <wp:extent cx="5943600" cy="17164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CFD7" w14:textId="4A50BD15" w:rsidR="00ED27BF" w:rsidRDefault="00ED27BF" w:rsidP="00DD0E06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</w:p>
    <w:p w14:paraId="16729C2F" w14:textId="77777777" w:rsidR="00ED27BF" w:rsidRDefault="00ED27BF" w:rsidP="00DD0E06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</w:p>
    <w:p w14:paraId="63C5DA3F" w14:textId="0F0CFAB6" w:rsidR="00DD0E06" w:rsidRDefault="00DD0E06" w:rsidP="00DD0E06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8604843" wp14:editId="528DF85F">
            <wp:extent cx="5943600" cy="15709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C898" w14:textId="52EE5D10" w:rsidR="004677EA" w:rsidRDefault="004677EA" w:rsidP="00DD0E06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</w:p>
    <w:p w14:paraId="5D50BAD1" w14:textId="77777777" w:rsidR="004677EA" w:rsidRDefault="004677EA" w:rsidP="00DD0E06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</w:p>
    <w:p w14:paraId="2C76F7F0" w14:textId="77777777" w:rsidR="004677EA" w:rsidRDefault="004677EA" w:rsidP="00DD0E06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</w:p>
    <w:p w14:paraId="3E00A357" w14:textId="77777777" w:rsidR="004677EA" w:rsidRDefault="004677EA" w:rsidP="00DD0E06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</w:p>
    <w:p w14:paraId="0FE8CF43" w14:textId="77777777" w:rsidR="004677EA" w:rsidRDefault="004677EA" w:rsidP="00DD0E06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</w:p>
    <w:p w14:paraId="21179F3D" w14:textId="77777777" w:rsidR="004677EA" w:rsidRDefault="004677EA" w:rsidP="00DD0E06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</w:p>
    <w:p w14:paraId="40B3056F" w14:textId="77777777" w:rsidR="004677EA" w:rsidRDefault="004677EA" w:rsidP="00DD0E06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</w:p>
    <w:p w14:paraId="06D5DCEB" w14:textId="77777777" w:rsidR="004677EA" w:rsidRDefault="004677EA" w:rsidP="00DD0E06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</w:p>
    <w:p w14:paraId="7C70A278" w14:textId="77777777" w:rsidR="004677EA" w:rsidRDefault="004677EA" w:rsidP="00DD0E06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</w:p>
    <w:p w14:paraId="465C2004" w14:textId="77777777" w:rsidR="004677EA" w:rsidRDefault="004677EA" w:rsidP="00DD0E06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</w:p>
    <w:p w14:paraId="0E7267E6" w14:textId="77777777" w:rsidR="004677EA" w:rsidRDefault="004677EA" w:rsidP="00DD0E06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</w:p>
    <w:p w14:paraId="286568B2" w14:textId="1A256EF1" w:rsidR="004677EA" w:rsidRDefault="004677EA" w:rsidP="004677EA">
      <w:pPr>
        <w:pStyle w:val="Heading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- Merge all </w:t>
      </w:r>
      <w:proofErr w:type="spellStart"/>
      <w:r>
        <w:rPr>
          <w:rFonts w:asciiTheme="minorHAnsi" w:hAnsiTheme="minorHAnsi" w:cstheme="minorHAnsi"/>
          <w:sz w:val="22"/>
          <w:szCs w:val="22"/>
        </w:rPr>
        <w:t>dataframes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</w:t>
      </w:r>
      <w:r>
        <w:rPr>
          <w:rFonts w:asciiTheme="minorHAnsi" w:hAnsiTheme="minorHAnsi" w:cstheme="minorHAnsi"/>
          <w:sz w:val="22"/>
          <w:szCs w:val="22"/>
        </w:rPr>
        <w:t>nd</w:t>
      </w:r>
      <w:r>
        <w:rPr>
          <w:rFonts w:asciiTheme="minorHAnsi" w:hAnsiTheme="minorHAnsi" w:cstheme="minorHAnsi"/>
          <w:sz w:val="22"/>
          <w:szCs w:val="22"/>
        </w:rPr>
        <w:t xml:space="preserve"> drop extra rows that has Nan</w:t>
      </w:r>
    </w:p>
    <w:p w14:paraId="1D7513BE" w14:textId="3A8C033F" w:rsidR="004677EA" w:rsidRDefault="004677EA" w:rsidP="004677EA">
      <w:pPr>
        <w:pStyle w:val="Heading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5669DAD0" w14:textId="57C1ED87" w:rsidR="004677EA" w:rsidRDefault="004677EA" w:rsidP="00DD0E06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EB50B71" wp14:editId="2F86FE20">
            <wp:extent cx="5943600" cy="41497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7C97" w14:textId="77777777" w:rsidR="00BE07CF" w:rsidRDefault="00BE07CF" w:rsidP="00BE07CF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45C2397F" w14:textId="10F50840" w:rsidR="004677EA" w:rsidRDefault="00BE07CF" w:rsidP="00BE07CF">
      <w:pPr>
        <w:pStyle w:val="Heading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Re</w:t>
      </w:r>
      <w:r>
        <w:rPr>
          <w:rFonts w:asciiTheme="minorHAnsi" w:hAnsiTheme="minorHAnsi" w:cstheme="minorHAnsi"/>
          <w:sz w:val="22"/>
          <w:szCs w:val="22"/>
        </w:rPr>
        <w:t>n</w:t>
      </w:r>
      <w:r>
        <w:rPr>
          <w:rFonts w:asciiTheme="minorHAnsi" w:hAnsiTheme="minorHAnsi" w:cstheme="minorHAnsi"/>
          <w:sz w:val="22"/>
          <w:szCs w:val="22"/>
        </w:rPr>
        <w:t xml:space="preserve">ame </w:t>
      </w:r>
      <w:proofErr w:type="spellStart"/>
      <w:r>
        <w:rPr>
          <w:rFonts w:asciiTheme="minorHAnsi" w:hAnsiTheme="minorHAnsi" w:cstheme="minorHAnsi"/>
          <w:sz w:val="22"/>
          <w:szCs w:val="22"/>
        </w:rPr>
        <w:t>MarkDownX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columns to </w:t>
      </w:r>
      <w:proofErr w:type="spellStart"/>
      <w:r>
        <w:rPr>
          <w:rFonts w:asciiTheme="minorHAnsi" w:hAnsiTheme="minorHAnsi" w:cstheme="minorHAnsi"/>
          <w:sz w:val="22"/>
          <w:szCs w:val="22"/>
        </w:rPr>
        <w:t>Mark_Down_X</w:t>
      </w:r>
      <w:proofErr w:type="spellEnd"/>
    </w:p>
    <w:p w14:paraId="234A4B9B" w14:textId="77777777" w:rsidR="00510DFA" w:rsidRDefault="00510DFA" w:rsidP="00BE07CF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749FDEAF" w14:textId="5C086753" w:rsidR="00510DFA" w:rsidRPr="00C968AF" w:rsidRDefault="00510DFA" w:rsidP="00BE07CF">
      <w:pPr>
        <w:pStyle w:val="Heading1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970C879" wp14:editId="5BEC3D35">
            <wp:extent cx="5943600" cy="11969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CFD5" w14:textId="77777777" w:rsidR="00B75106" w:rsidRDefault="00B75106">
      <w:pPr>
        <w:pStyle w:val="Heading1"/>
      </w:pPr>
    </w:p>
    <w:bookmarkEnd w:id="1"/>
    <w:bookmarkEnd w:id="2"/>
    <w:bookmarkEnd w:id="3"/>
    <w:p w14:paraId="78184BEB" w14:textId="77777777" w:rsidR="00BA5340" w:rsidRDefault="00BA5340">
      <w:pPr>
        <w:pStyle w:val="Heading1"/>
      </w:pPr>
    </w:p>
    <w:p w14:paraId="50BBF452" w14:textId="77777777" w:rsidR="00BA5340" w:rsidRDefault="00BA5340">
      <w:pPr>
        <w:pStyle w:val="Heading1"/>
      </w:pPr>
    </w:p>
    <w:p w14:paraId="642EBAA1" w14:textId="77777777" w:rsidR="00BA5340" w:rsidRDefault="00BA5340">
      <w:pPr>
        <w:pStyle w:val="Heading1"/>
      </w:pPr>
    </w:p>
    <w:p w14:paraId="76C4D775" w14:textId="5598DBA2" w:rsidR="005C6D45" w:rsidRDefault="003009C7">
      <w:pPr>
        <w:pStyle w:val="Heading1"/>
      </w:pPr>
      <w:r>
        <w:lastRenderedPageBreak/>
        <w:t>Loading to MongoDB</w:t>
      </w:r>
    </w:p>
    <w:p w14:paraId="788A8967" w14:textId="3BA426EA" w:rsidR="005C6D45" w:rsidRDefault="00BA5340" w:rsidP="00F15423">
      <w:pPr>
        <w:pStyle w:val="ListParagraph"/>
        <w:numPr>
          <w:ilvl w:val="0"/>
          <w:numId w:val="38"/>
        </w:numPr>
      </w:pPr>
      <w:r>
        <w:t xml:space="preserve">Convert merged </w:t>
      </w:r>
      <w:proofErr w:type="spellStart"/>
      <w:r>
        <w:t>dataframe</w:t>
      </w:r>
      <w:proofErr w:type="spellEnd"/>
      <w:r>
        <w:t xml:space="preserve"> to dictionary before uploading to MongoDB.</w:t>
      </w:r>
    </w:p>
    <w:p w14:paraId="13F984FC" w14:textId="68E99E7B" w:rsidR="00BA5340" w:rsidRDefault="00BA5340" w:rsidP="00F15423">
      <w:pPr>
        <w:jc w:val="center"/>
      </w:pPr>
      <w:r>
        <w:rPr>
          <w:noProof/>
        </w:rPr>
        <w:drawing>
          <wp:inline distT="0" distB="0" distL="0" distR="0" wp14:anchorId="6571D017" wp14:editId="6FCFCC79">
            <wp:extent cx="2966569" cy="2783205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5684" cy="281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BEE8" w14:textId="40EAC042" w:rsidR="00BE45C8" w:rsidRDefault="00AE5A09" w:rsidP="00AE5A09">
      <w:bookmarkStart w:id="4" w:name="_Toc522551959"/>
      <w:r>
        <w:rPr>
          <w:noProof/>
        </w:rPr>
        <w:lastRenderedPageBreak/>
        <w:drawing>
          <wp:inline distT="0" distB="0" distL="0" distR="0" wp14:anchorId="08DE7E45" wp14:editId="1BD8A296">
            <wp:extent cx="5943600" cy="53689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4"/>
      <w:bookmarkEnd w:id="5"/>
    </w:p>
    <w:sectPr w:rsidR="00BE45C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657C3" w14:textId="77777777" w:rsidR="00777793" w:rsidRDefault="00777793">
      <w:pPr>
        <w:spacing w:line="240" w:lineRule="auto"/>
      </w:pPr>
      <w:r>
        <w:separator/>
      </w:r>
    </w:p>
  </w:endnote>
  <w:endnote w:type="continuationSeparator" w:id="0">
    <w:p w14:paraId="0193DFF9" w14:textId="77777777" w:rsidR="00777793" w:rsidRDefault="00777793">
      <w:pPr>
        <w:spacing w:line="240" w:lineRule="auto"/>
      </w:pPr>
      <w:r>
        <w:continuationSeparator/>
      </w:r>
    </w:p>
  </w:endnote>
  <w:endnote w:type="continuationNotice" w:id="1">
    <w:p w14:paraId="31DB7863" w14:textId="77777777" w:rsidR="00777793" w:rsidRDefault="0077779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3A98E" w14:textId="77777777" w:rsidR="009D3248" w:rsidRDefault="009D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14:paraId="71F0B523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A61FB59" w14:textId="77777777" w:rsidR="005C6D45" w:rsidRDefault="005C6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31974" w14:textId="77777777" w:rsidR="009D3248" w:rsidRDefault="009D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6B9A7" w14:textId="77777777" w:rsidR="00777793" w:rsidRDefault="00777793">
      <w:pPr>
        <w:spacing w:line="240" w:lineRule="auto"/>
      </w:pPr>
      <w:r>
        <w:separator/>
      </w:r>
    </w:p>
  </w:footnote>
  <w:footnote w:type="continuationSeparator" w:id="0">
    <w:p w14:paraId="3261322F" w14:textId="77777777" w:rsidR="00777793" w:rsidRDefault="00777793">
      <w:pPr>
        <w:spacing w:line="240" w:lineRule="auto"/>
      </w:pPr>
      <w:r>
        <w:continuationSeparator/>
      </w:r>
    </w:p>
  </w:footnote>
  <w:footnote w:type="continuationNotice" w:id="1">
    <w:p w14:paraId="01CCCC15" w14:textId="77777777" w:rsidR="00777793" w:rsidRDefault="00777793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D3C1A" w14:textId="77777777" w:rsidR="009D3248" w:rsidRDefault="009D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A2B77" w14:textId="77777777" w:rsidR="009D3248" w:rsidRDefault="009D3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A7FCC" w14:textId="77777777" w:rsidR="009D3248" w:rsidRDefault="009D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932EF9"/>
    <w:multiLevelType w:val="hybridMultilevel"/>
    <w:tmpl w:val="117AE70C"/>
    <w:lvl w:ilvl="0" w:tplc="BDD63B02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541EC"/>
    <w:multiLevelType w:val="multilevel"/>
    <w:tmpl w:val="9368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8D2E88"/>
    <w:multiLevelType w:val="multilevel"/>
    <w:tmpl w:val="ABE0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146D31"/>
    <w:multiLevelType w:val="multilevel"/>
    <w:tmpl w:val="690A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06378"/>
    <w:multiLevelType w:val="hybridMultilevel"/>
    <w:tmpl w:val="FFD8A360"/>
    <w:lvl w:ilvl="0" w:tplc="6DBE6A28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9"/>
  </w:num>
  <w:num w:numId="22">
    <w:abstractNumId w:val="18"/>
  </w:num>
  <w:num w:numId="23">
    <w:abstractNumId w:val="16"/>
  </w:num>
  <w:num w:numId="24">
    <w:abstractNumId w:val="12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3"/>
  </w:num>
  <w:num w:numId="36">
    <w:abstractNumId w:val="14"/>
  </w:num>
  <w:num w:numId="37">
    <w:abstractNumId w:val="15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A6"/>
    <w:rsid w:val="00016748"/>
    <w:rsid w:val="000247F2"/>
    <w:rsid w:val="00056920"/>
    <w:rsid w:val="0006567E"/>
    <w:rsid w:val="000760DB"/>
    <w:rsid w:val="000F00E7"/>
    <w:rsid w:val="000F6DA6"/>
    <w:rsid w:val="001416FB"/>
    <w:rsid w:val="0016766E"/>
    <w:rsid w:val="00170063"/>
    <w:rsid w:val="00175643"/>
    <w:rsid w:val="00192D34"/>
    <w:rsid w:val="001B2338"/>
    <w:rsid w:val="00203085"/>
    <w:rsid w:val="002061A9"/>
    <w:rsid w:val="00212369"/>
    <w:rsid w:val="00217B64"/>
    <w:rsid w:val="00235579"/>
    <w:rsid w:val="00257348"/>
    <w:rsid w:val="00257FAA"/>
    <w:rsid w:val="002609F8"/>
    <w:rsid w:val="00263938"/>
    <w:rsid w:val="002B4F7D"/>
    <w:rsid w:val="002E78EB"/>
    <w:rsid w:val="002F25A8"/>
    <w:rsid w:val="003009C7"/>
    <w:rsid w:val="003407A9"/>
    <w:rsid w:val="00340DC9"/>
    <w:rsid w:val="00350BD5"/>
    <w:rsid w:val="00444F02"/>
    <w:rsid w:val="004677EA"/>
    <w:rsid w:val="00490CC6"/>
    <w:rsid w:val="004C5CCE"/>
    <w:rsid w:val="004F05F9"/>
    <w:rsid w:val="00510DFA"/>
    <w:rsid w:val="005509B2"/>
    <w:rsid w:val="005556DB"/>
    <w:rsid w:val="005B4482"/>
    <w:rsid w:val="005C6D45"/>
    <w:rsid w:val="005D58F7"/>
    <w:rsid w:val="005E413C"/>
    <w:rsid w:val="00617D63"/>
    <w:rsid w:val="00643D1A"/>
    <w:rsid w:val="00674588"/>
    <w:rsid w:val="006A7B57"/>
    <w:rsid w:val="006D44C5"/>
    <w:rsid w:val="00713672"/>
    <w:rsid w:val="0072678C"/>
    <w:rsid w:val="007317C3"/>
    <w:rsid w:val="0073562D"/>
    <w:rsid w:val="007504C0"/>
    <w:rsid w:val="00777793"/>
    <w:rsid w:val="007A4DE8"/>
    <w:rsid w:val="007B07DE"/>
    <w:rsid w:val="007E4654"/>
    <w:rsid w:val="008270A2"/>
    <w:rsid w:val="00853F77"/>
    <w:rsid w:val="0087652D"/>
    <w:rsid w:val="00885CE1"/>
    <w:rsid w:val="008907FF"/>
    <w:rsid w:val="008B6102"/>
    <w:rsid w:val="008B696C"/>
    <w:rsid w:val="008B6BEE"/>
    <w:rsid w:val="008F78D7"/>
    <w:rsid w:val="0091519E"/>
    <w:rsid w:val="009200C1"/>
    <w:rsid w:val="00980085"/>
    <w:rsid w:val="00997127"/>
    <w:rsid w:val="009D216F"/>
    <w:rsid w:val="009D3248"/>
    <w:rsid w:val="00A65E8A"/>
    <w:rsid w:val="00A87896"/>
    <w:rsid w:val="00AC1EE7"/>
    <w:rsid w:val="00AE5A09"/>
    <w:rsid w:val="00B650C6"/>
    <w:rsid w:val="00B71770"/>
    <w:rsid w:val="00B75106"/>
    <w:rsid w:val="00BA5340"/>
    <w:rsid w:val="00BA63C2"/>
    <w:rsid w:val="00BC05BB"/>
    <w:rsid w:val="00BC6939"/>
    <w:rsid w:val="00BD25D8"/>
    <w:rsid w:val="00BE07CF"/>
    <w:rsid w:val="00BE1875"/>
    <w:rsid w:val="00BE45C8"/>
    <w:rsid w:val="00BF2331"/>
    <w:rsid w:val="00BF7463"/>
    <w:rsid w:val="00C30889"/>
    <w:rsid w:val="00C50741"/>
    <w:rsid w:val="00C51263"/>
    <w:rsid w:val="00C90A2E"/>
    <w:rsid w:val="00C968AF"/>
    <w:rsid w:val="00CC5861"/>
    <w:rsid w:val="00CE7C94"/>
    <w:rsid w:val="00D30B81"/>
    <w:rsid w:val="00D3649E"/>
    <w:rsid w:val="00D4184E"/>
    <w:rsid w:val="00D65327"/>
    <w:rsid w:val="00DD0E06"/>
    <w:rsid w:val="00DD2239"/>
    <w:rsid w:val="00DF0FDA"/>
    <w:rsid w:val="00E142DA"/>
    <w:rsid w:val="00E16F51"/>
    <w:rsid w:val="00E34D95"/>
    <w:rsid w:val="00EA31DF"/>
    <w:rsid w:val="00EB0B6E"/>
    <w:rsid w:val="00ED27BF"/>
    <w:rsid w:val="00EE70C1"/>
    <w:rsid w:val="00F15423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4A97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6921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EDC25-5A21-4B65-9100-B8B71488C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7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2019-08-17T01:38:00Z</dcterms:created>
  <dcterms:modified xsi:type="dcterms:W3CDTF">2019-08-17T02:30:00Z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2019-01-12T02:25:51.9245574Z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